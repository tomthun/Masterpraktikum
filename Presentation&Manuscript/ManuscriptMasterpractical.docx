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41BA" w:rsidRPr="006C2C0F" w:rsidRDefault="008D3FE5" w:rsidP="00197637">
      <w:pPr>
        <w:pStyle w:val="article-info"/>
        <w:jc w:val="both"/>
      </w:pPr>
      <w:r>
        <w:t>30</w:t>
      </w:r>
      <w:r w:rsidR="005E41BA" w:rsidRPr="006C2C0F">
        <w:t xml:space="preserve"> </w:t>
      </w:r>
      <w:r>
        <w:t>09</w:t>
      </w:r>
      <w:r w:rsidR="005E41BA" w:rsidRPr="006C2C0F">
        <w:t xml:space="preserve"> </w:t>
      </w:r>
      <w:r>
        <w:t>2019</w:t>
      </w:r>
    </w:p>
    <w:p w:rsidR="00935C57" w:rsidRDefault="00935C57" w:rsidP="00197637">
      <w:pPr>
        <w:pStyle w:val="AbstractHead"/>
        <w:spacing w:line="14" w:lineRule="exact"/>
      </w:pPr>
    </w:p>
    <w:tbl>
      <w:tblPr>
        <w:tblStyle w:val="TableGrid"/>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8320"/>
      </w:tblGrid>
      <w:tr w:rsidR="00CC64E3" w:rsidTr="00F137B5">
        <w:tc>
          <w:tcPr>
            <w:tcW w:w="8320" w:type="dxa"/>
          </w:tcPr>
          <w:p w:rsidR="00CC64E3" w:rsidRPr="00F362A7" w:rsidRDefault="008D3FE5" w:rsidP="00197637">
            <w:pPr>
              <w:pStyle w:val="Subtitle"/>
            </w:pPr>
            <w:r>
              <w:t>Machine learning</w:t>
            </w:r>
          </w:p>
          <w:p w:rsidR="00CC64E3" w:rsidRPr="00F362A7" w:rsidRDefault="008D3FE5" w:rsidP="00197637">
            <w:pPr>
              <w:pStyle w:val="Title"/>
            </w:pPr>
            <w:r>
              <w:t xml:space="preserve">Signal peptide prediction with Sec2Vec embeddings </w:t>
            </w:r>
          </w:p>
          <w:p w:rsidR="00CC64E3" w:rsidRPr="00F362A7" w:rsidRDefault="008D3FE5" w:rsidP="00197637">
            <w:pPr>
              <w:pStyle w:val="Author-Group"/>
            </w:pPr>
            <w:r>
              <w:t xml:space="preserve">Thomas </w:t>
            </w:r>
            <w:proofErr w:type="spellStart"/>
            <w:r>
              <w:t>Heinzinger</w:t>
            </w:r>
            <w:proofErr w:type="spellEnd"/>
            <w:r w:rsidRPr="00F362A7">
              <w:rPr>
                <w:rFonts w:ascii="Times New Roman" w:hAnsi="Times New Roman"/>
                <w:vertAlign w:val="superscript"/>
              </w:rPr>
              <w:t xml:space="preserve"> </w:t>
            </w:r>
            <w:r>
              <w:rPr>
                <w:rFonts w:ascii="Times New Roman" w:hAnsi="Times New Roman"/>
                <w:vertAlign w:val="superscript"/>
              </w:rPr>
              <w:t>*</w:t>
            </w:r>
          </w:p>
          <w:p w:rsidR="00CC64E3" w:rsidRPr="00D65C51" w:rsidRDefault="00CC64E3" w:rsidP="00197637">
            <w:pPr>
              <w:pStyle w:val="corrs-au"/>
            </w:pPr>
            <w:r w:rsidRPr="00D65C51">
              <w:t>*To whom correspondence should be addressed.</w:t>
            </w:r>
          </w:p>
          <w:p w:rsidR="00CC64E3" w:rsidRPr="00D65C51" w:rsidRDefault="00CC64E3" w:rsidP="00197637">
            <w:pPr>
              <w:pStyle w:val="corrs-au"/>
            </w:pPr>
            <w:r w:rsidRPr="00D65C51">
              <w:t xml:space="preserve">Associate Editor: </w:t>
            </w:r>
            <w:r w:rsidR="008D3FE5">
              <w:t xml:space="preserve">Michael </w:t>
            </w:r>
            <w:proofErr w:type="spellStart"/>
            <w:r w:rsidR="008D3FE5">
              <w:t>Bernhofer</w:t>
            </w:r>
            <w:proofErr w:type="spellEnd"/>
          </w:p>
          <w:p w:rsidR="00CC64E3" w:rsidRPr="00C4341F" w:rsidRDefault="00CC64E3" w:rsidP="00197637">
            <w:pPr>
              <w:pStyle w:val="Abstract-Head"/>
            </w:pPr>
            <w:r w:rsidRPr="00C4341F">
              <w:t>Abstract</w:t>
            </w:r>
          </w:p>
          <w:p w:rsidR="00CC64E3" w:rsidRPr="00DA7E18" w:rsidRDefault="00CC64E3" w:rsidP="00197637">
            <w:pPr>
              <w:pStyle w:val="Abstract-Text"/>
            </w:pPr>
            <w:r w:rsidRPr="00DA7E18">
              <w:rPr>
                <w:b/>
                <w:bCs/>
              </w:rPr>
              <w:t>Motivation:</w:t>
            </w:r>
            <w:r w:rsidRPr="00DA7E18">
              <w:t xml:space="preserve"> </w:t>
            </w:r>
            <w:r w:rsidR="003A4127" w:rsidRPr="00D665A4">
              <w:t>The quick brown fox jumps over the lazy dog. The quick brown fox jumps over the lazy dog. The quick brown fox jumps over the lazy dog. The quick brown fox jumps over the lazy dog. The quick brown fox jumps over the lazy dog. The quick bro</w:t>
            </w:r>
            <w:r w:rsidR="003A4127">
              <w:t>wn fox jumps over the lazy dog.</w:t>
            </w:r>
          </w:p>
          <w:p w:rsidR="00CC64E3" w:rsidRDefault="00CC64E3" w:rsidP="00197637">
            <w:pPr>
              <w:pStyle w:val="Abstract-Text"/>
            </w:pPr>
            <w:r w:rsidRPr="00DA7E18">
              <w:rPr>
                <w:b/>
              </w:rPr>
              <w:t>Results:</w:t>
            </w:r>
            <w:r w:rsidRPr="00DA7E18">
              <w:t xml:space="preserve"> </w:t>
            </w:r>
            <w:r w:rsidR="003A4127" w:rsidRPr="00D665A4">
              <w:t>The quick brown fox jumps over the lazy dog. The quick brown fox jumps over the lazy dog. The quick brown fox jumps over the lazy dog. The quick brown fox jumps over the lazy dog. The quick brown fox jumps over the lazy dog. The quick bro</w:t>
            </w:r>
            <w:r w:rsidR="003A4127">
              <w:t>wn fox jumps over the lazy dog.</w:t>
            </w:r>
          </w:p>
          <w:p w:rsidR="003A4127" w:rsidRDefault="003A4127" w:rsidP="00197637">
            <w:pPr>
              <w:pStyle w:val="Abstract-Text"/>
              <w:rPr>
                <w:rFonts w:ascii="AdvPS2AA1" w:hAnsi="AdvPS2AA1" w:cs="AdvPS2AA1"/>
                <w:lang w:val="en-GB" w:eastAsia="en-IN"/>
              </w:rPr>
            </w:pPr>
            <w:r w:rsidRPr="004768E7">
              <w:rPr>
                <w:rFonts w:ascii="AdvPS2AA1" w:hAnsi="AdvPS2AA1" w:cs="AdvPS2AA1"/>
                <w:b/>
                <w:lang w:val="en-GB" w:eastAsia="en-IN"/>
              </w:rPr>
              <w:t>Availability:</w:t>
            </w:r>
            <w:r>
              <w:rPr>
                <w:rFonts w:ascii="AdvPS2AA1" w:hAnsi="AdvPS2AA1" w:cs="AdvPS2AA1"/>
                <w:lang w:val="en-GB" w:eastAsia="en-IN"/>
              </w:rPr>
              <w:t xml:space="preserve"> </w:t>
            </w:r>
            <w:r w:rsidRPr="00D665A4">
              <w:t>The quick brown fox jumps over the lazy dog</w:t>
            </w:r>
            <w:r>
              <w:t>.</w:t>
            </w:r>
          </w:p>
          <w:p w:rsidR="003A4127" w:rsidRDefault="003A4127" w:rsidP="00197637">
            <w:pPr>
              <w:pStyle w:val="Abstract-Text"/>
              <w:rPr>
                <w:lang w:val="en-GB" w:eastAsia="en-IN"/>
              </w:rPr>
            </w:pPr>
            <w:r w:rsidRPr="004768E7">
              <w:rPr>
                <w:rFonts w:ascii="AdvPS2AA1" w:hAnsi="AdvPS2AA1" w:cs="AdvPS2AA1"/>
                <w:b/>
                <w:lang w:val="en-GB" w:eastAsia="en-IN"/>
              </w:rPr>
              <w:t>Contact:</w:t>
            </w:r>
            <w:r>
              <w:rPr>
                <w:rFonts w:ascii="AdvPS2AA1" w:hAnsi="AdvPS2AA1" w:cs="AdvPS2AA1"/>
                <w:lang w:val="en-GB" w:eastAsia="en-IN"/>
              </w:rPr>
              <w:t xml:space="preserve"> </w:t>
            </w:r>
            <w:r w:rsidR="008D3FE5">
              <w:rPr>
                <w:lang w:val="en-GB" w:eastAsia="en-IN"/>
              </w:rPr>
              <w:t>heinzinger.thomas</w:t>
            </w:r>
            <w:r w:rsidR="008D3FE5" w:rsidRPr="008D3FE5">
              <w:rPr>
                <w:lang w:val="en-GB" w:eastAsia="en-IN"/>
              </w:rPr>
              <w:t>@</w:t>
            </w:r>
            <w:r w:rsidR="008D3FE5">
              <w:rPr>
                <w:lang w:val="en-GB" w:eastAsia="en-IN"/>
              </w:rPr>
              <w:t>gmail.com</w:t>
            </w:r>
          </w:p>
          <w:p w:rsidR="003A4127" w:rsidRDefault="003A4127" w:rsidP="00197637">
            <w:pPr>
              <w:pStyle w:val="Abstract-Text"/>
              <w:rPr>
                <w:sz w:val="28"/>
                <w:szCs w:val="28"/>
              </w:rPr>
            </w:pPr>
            <w:r w:rsidRPr="004768E7">
              <w:rPr>
                <w:b/>
                <w:lang w:val="en-GB" w:eastAsia="en-IN"/>
              </w:rPr>
              <w:t>Supplementary information:</w:t>
            </w:r>
            <w:r>
              <w:rPr>
                <w:rFonts w:ascii="AdvPS2A83" w:hAnsi="AdvPS2A83" w:cs="AdvPS2A83"/>
                <w:color w:val="0000FF"/>
                <w:lang w:val="en-GB" w:eastAsia="en-IN"/>
              </w:rPr>
              <w:t xml:space="preserve"> </w:t>
            </w:r>
            <w:r w:rsidRPr="003A4127">
              <w:rPr>
                <w:lang w:val="en-GB" w:eastAsia="en-IN"/>
              </w:rPr>
              <w:t xml:space="preserve">Supplementary data </w:t>
            </w:r>
            <w:r w:rsidRPr="00E92D05">
              <w:rPr>
                <w:rFonts w:cs="Helvetica"/>
                <w:color w:val="000000"/>
                <w:lang w:val="en-GB" w:eastAsia="en-IN"/>
              </w:rPr>
              <w:t xml:space="preserve">are available </w:t>
            </w:r>
            <w:r w:rsidR="008D3FE5" w:rsidRPr="00E92D05">
              <w:rPr>
                <w:rFonts w:cs="Helvetica"/>
                <w:color w:val="000000"/>
                <w:lang w:val="en-GB" w:eastAsia="en-IN"/>
              </w:rPr>
              <w:t>on request</w:t>
            </w:r>
            <w:r w:rsidRPr="00E92D05">
              <w:rPr>
                <w:rFonts w:cs="Helvetica"/>
                <w:color w:val="000000"/>
                <w:lang w:val="en-GB" w:eastAsia="en-IN"/>
              </w:rPr>
              <w:t>.</w:t>
            </w:r>
          </w:p>
        </w:tc>
      </w:tr>
    </w:tbl>
    <w:p w:rsidR="00400C63" w:rsidRDefault="00400C63" w:rsidP="00197637">
      <w:pPr>
        <w:pStyle w:val="AbstractHead"/>
        <w:spacing w:line="14" w:lineRule="exact"/>
      </w:pPr>
    </w:p>
    <w:p w:rsidR="0019362B" w:rsidRDefault="0019362B" w:rsidP="00197637">
      <w:pPr>
        <w:pStyle w:val="Heading1"/>
        <w:jc w:val="both"/>
        <w:sectPr w:rsidR="0019362B" w:rsidSect="0019362B">
          <w:headerReference w:type="even" r:id="rId8"/>
          <w:headerReference w:type="default" r:id="rId9"/>
          <w:pgSz w:w="12240" w:h="15826" w:code="1"/>
          <w:pgMar w:top="1267" w:right="1382" w:bottom="1267" w:left="1094" w:header="706" w:footer="835" w:gutter="0"/>
          <w:cols w:space="360"/>
          <w:titlePg/>
          <w:docGrid w:linePitch="360"/>
        </w:sectPr>
      </w:pPr>
    </w:p>
    <w:p w:rsidR="00D83B8A" w:rsidRDefault="00952599" w:rsidP="00197637">
      <w:pPr>
        <w:pStyle w:val="Heading1"/>
        <w:jc w:val="both"/>
      </w:pPr>
      <w:r w:rsidRPr="00F4766C">
        <w:t xml:space="preserve">Introduction </w:t>
      </w:r>
    </w:p>
    <w:p w:rsidR="006E3FBA" w:rsidRDefault="00351C3E" w:rsidP="00197637">
      <w:pPr>
        <w:jc w:val="both"/>
      </w:pPr>
      <w:r>
        <w:t>Protein allocation within and outside of cells are important and complex biological tasks, often guided specific s</w:t>
      </w:r>
      <w:r w:rsidR="00753B81">
        <w:t xml:space="preserve">ignal </w:t>
      </w:r>
      <w:r>
        <w:t xml:space="preserve">peptidases contained in the </w:t>
      </w:r>
      <w:r w:rsidR="00873B8A">
        <w:t>N-terminus</w:t>
      </w:r>
      <w:r>
        <w:t xml:space="preserve"> of </w:t>
      </w:r>
      <w:r w:rsidR="00DE001D">
        <w:t>nascent</w:t>
      </w:r>
      <w:r>
        <w:t xml:space="preserve"> protein sequence</w:t>
      </w:r>
      <w:r w:rsidR="00DE001D">
        <w:t>s</w:t>
      </w:r>
      <w:r>
        <w:t>.</w:t>
      </w:r>
      <w:r w:rsidR="00873B8A">
        <w:t xml:space="preserve"> Signal peptides are usually around 16-30 amino acids long and </w:t>
      </w:r>
      <w:r w:rsidR="00983074">
        <w:t>used by every</w:t>
      </w:r>
      <w:r w:rsidR="00873B8A">
        <w:t xml:space="preserve"> </w:t>
      </w:r>
      <w:r w:rsidR="00983074">
        <w:t>organism, including Archaea, Eukarya and Bacteria.</w:t>
      </w:r>
      <w:r w:rsidR="00E26085">
        <w:t xml:space="preserve"> </w:t>
      </w:r>
      <w:r w:rsidR="00DB0378">
        <w:t>Regarding general secretory pathway the organisms use different approaches</w:t>
      </w:r>
      <w:r w:rsidR="006B20DE">
        <w:t xml:space="preserve">, </w:t>
      </w:r>
      <w:r w:rsidR="00DB0378">
        <w:t xml:space="preserve">where protein translocation in prokaryotes is directed across the </w:t>
      </w:r>
      <w:r w:rsidR="00E26085">
        <w:t>plasma membrane and the endoplasmic reticulum membrane in eukaryotes.</w:t>
      </w:r>
      <w:r w:rsidR="00983074">
        <w:t xml:space="preserve"> </w:t>
      </w:r>
      <w:r w:rsidR="00DB0378">
        <w:t xml:space="preserve">Therefore, proteins </w:t>
      </w:r>
      <w:r w:rsidR="00873B8A">
        <w:t xml:space="preserve">endowed with </w:t>
      </w:r>
      <w:r w:rsidR="001F0E63">
        <w:t xml:space="preserve">a </w:t>
      </w:r>
      <w:r w:rsidR="00873B8A">
        <w:t>signal peptid</w:t>
      </w:r>
      <w:r w:rsidR="001F0E63">
        <w:t>e</w:t>
      </w:r>
      <w:r w:rsidR="00AE6AFE" w:rsidRPr="00AE6AFE">
        <w:t xml:space="preserve"> </w:t>
      </w:r>
      <w:r w:rsidR="00DB0378">
        <w:t>are resident in the</w:t>
      </w:r>
      <w:r w:rsidR="00AE6AFE" w:rsidRPr="00AE6AFE">
        <w:t xml:space="preserve"> endoplasmic reticulum and Golgi apparatus, secreted proteins and proteins inserted in plasma membrane</w:t>
      </w:r>
      <w:r w:rsidR="00DB0378">
        <w:t>s</w:t>
      </w:r>
      <w:r w:rsidR="00AE6AFE" w:rsidRPr="00AE6AFE">
        <w:t xml:space="preserve">. </w:t>
      </w:r>
      <w:r w:rsidR="000E0346">
        <w:t>P</w:t>
      </w:r>
      <w:r w:rsidR="00AE6AFE" w:rsidRPr="00AE6AFE">
        <w:t>rotein destination and function</w:t>
      </w:r>
      <w:r w:rsidR="000E0346">
        <w:t xml:space="preserve"> are intertwined with their according signal peptides, which is why it is key to find reliable methods to predict </w:t>
      </w:r>
      <w:r w:rsidR="00635B14">
        <w:t>these signal sequences</w:t>
      </w:r>
      <w:r w:rsidR="00AE6AFE" w:rsidRPr="00AE6AFE">
        <w:t>.</w:t>
      </w:r>
    </w:p>
    <w:p w:rsidR="006E3FBA" w:rsidRDefault="006E3FBA" w:rsidP="00197637">
      <w:pPr>
        <w:jc w:val="both"/>
      </w:pPr>
      <w:r>
        <w:t xml:space="preserve">   </w:t>
      </w:r>
      <w:r>
        <w:t xml:space="preserve">A </w:t>
      </w:r>
      <w:r>
        <w:t>main</w:t>
      </w:r>
      <w:r>
        <w:t xml:space="preserve"> parameter for </w:t>
      </w:r>
      <w:r w:rsidR="00B74FA0">
        <w:t xml:space="preserve">the </w:t>
      </w:r>
      <w:r>
        <w:t>prediction</w:t>
      </w:r>
      <w:r w:rsidR="00B74FA0">
        <w:t xml:space="preserve"> of any signal peptide</w:t>
      </w:r>
      <w:r>
        <w:t xml:space="preserve"> </w:t>
      </w:r>
      <w:r w:rsidR="000C0953">
        <w:t xml:space="preserve">is </w:t>
      </w:r>
      <w:r>
        <w:t xml:space="preserve">the position </w:t>
      </w:r>
      <w:r w:rsidR="00B74FA0">
        <w:t>where</w:t>
      </w:r>
      <w:r>
        <w:t xml:space="preserve"> the signal protein is </w:t>
      </w:r>
      <w:r w:rsidR="00B74FA0">
        <w:t xml:space="preserve">cleaved off </w:t>
      </w:r>
      <w:r>
        <w:t>from its host protein</w:t>
      </w:r>
      <w:r w:rsidR="00B74FA0">
        <w:t>, which is also known as the cleavage site</w:t>
      </w:r>
      <w:r>
        <w:t>. This happens d</w:t>
      </w:r>
      <w:r w:rsidRPr="00496D00">
        <w:t>uring or after membrane translocation</w:t>
      </w:r>
      <w:r>
        <w:t xml:space="preserve"> by digestion through signal peptidases. </w:t>
      </w:r>
    </w:p>
    <w:p w:rsidR="00B74FA0" w:rsidRDefault="00B74FA0" w:rsidP="00197637">
      <w:pPr>
        <w:jc w:val="both"/>
      </w:pPr>
      <w:r>
        <w:t xml:space="preserve">   </w:t>
      </w:r>
      <w:r>
        <w:t>One of the first publicly available methods for signal peptide prediction is SignalP</w:t>
      </w:r>
      <w:sdt>
        <w:sdtPr>
          <w:alias w:val="Don't edit this field"/>
          <w:tag w:val="CitaviPlaceholder#c9547fb1-1829-4fb9-b0d6-79c88ce05d83"/>
          <w:id w:val="716236932"/>
          <w:placeholder>
            <w:docPart w:val="22B6F16CFE1D469185254922CD31B7C0"/>
          </w:placeholder>
        </w:sdtPr>
        <w:sdtContent>
          <w:r>
            <w:fldChar w:fldCharType="begin"/>
          </w:r>
          <w:r w:rsidR="00E32B70">
            <w:instrText>ADDIN CitaviPlaceholder{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}</w:instrText>
          </w:r>
          <w:r>
            <w:fldChar w:fldCharType="separate"/>
          </w:r>
          <w:r w:rsidR="00E32B70">
            <w:rPr>
              <w:vertAlign w:val="superscript"/>
            </w:rPr>
            <w:t>1</w:t>
          </w:r>
          <w:r>
            <w:fldChar w:fldCharType="end"/>
          </w:r>
        </w:sdtContent>
      </w:sdt>
      <w:r>
        <w:t>,</w:t>
      </w:r>
      <w:r>
        <w:t xml:space="preserve"> which has been continuously improved over the last decade: Frist, simple artificial neural networks were used for prediction</w:t>
      </w:r>
      <w:sdt>
        <w:sdtPr>
          <w:alias w:val="Don't edit this field"/>
          <w:tag w:val="CitaviPlaceholder#b2c843cb-2f28-4376-b694-15abedf409b6"/>
          <w:id w:val="624362514"/>
          <w:placeholder>
            <w:docPart w:val="22B6F16CFE1D469185254922CD31B7C0"/>
          </w:placeholder>
        </w:sdtPr>
        <w:sdtContent>
          <w:r>
            <w:fldChar w:fldCharType="begin"/>
          </w:r>
          <w:r w:rsidR="00E32B70">
            <w:instrText>ADDIN CitaviPlaceholder{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}</w:instrText>
          </w:r>
          <w:r>
            <w:fldChar w:fldCharType="separate"/>
          </w:r>
          <w:r w:rsidR="00E32B70">
            <w:rPr>
              <w:vertAlign w:val="superscript"/>
            </w:rPr>
            <w:t>1</w:t>
          </w:r>
          <w:r>
            <w:fldChar w:fldCharType="end"/>
          </w:r>
        </w:sdtContent>
      </w:sdt>
      <w:r>
        <w:t>, in the later versions hidden Markov models</w:t>
      </w:r>
      <w:sdt>
        <w:sdtPr>
          <w:alias w:val="Don't edit this field"/>
          <w:tag w:val="CitaviPlaceholder#ce5c9782-3f38-49e3-bab5-0f4cbd1101b3"/>
          <w:id w:val="1257476720"/>
          <w:placeholder>
            <w:docPart w:val="22B6F16CFE1D469185254922CD31B7C0"/>
          </w:placeholder>
        </w:sdtPr>
        <w:sdtContent>
          <w:r>
            <w:fldChar w:fldCharType="begin"/>
          </w:r>
          <w:r w:rsidR="00E32B70">
            <w:instrText>ADDIN CitaviPlaceholder{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}</w:instrText>
          </w:r>
          <w:r>
            <w:fldChar w:fldCharType="separate"/>
          </w:r>
          <w:r w:rsidR="00E32B70">
            <w:rPr>
              <w:vertAlign w:val="superscript"/>
            </w:rPr>
            <w:t>2</w:t>
          </w:r>
          <w:r>
            <w:fldChar w:fldCharType="end"/>
          </w:r>
        </w:sdtContent>
      </w:sdt>
      <w:r>
        <w:t xml:space="preserve"> and more complex deep learning architectures</w:t>
      </w:r>
      <w:sdt>
        <w:sdtPr>
          <w:alias w:val="Don't edit this field"/>
          <w:tag w:val="CitaviPlaceholder#f77a14cc-7de5-40a6-bd64-c17584feae77"/>
          <w:id w:val="-2088839328"/>
          <w:placeholder>
            <w:docPart w:val="22B6F16CFE1D469185254922CD31B7C0"/>
          </w:placeholder>
        </w:sdtPr>
        <w:sdtContent>
          <w:r>
            <w:fldChar w:fldCharType="begin"/>
          </w:r>
          <w:r w:rsidR="00CB6ACF">
            <w:instrText>ADDIN CitaviPlaceholder{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}</w:instrText>
          </w:r>
          <w:r>
            <w:fldChar w:fldCharType="separate"/>
          </w:r>
          <w:r w:rsidR="00E32B70">
            <w:rPr>
              <w:vertAlign w:val="superscript"/>
            </w:rPr>
            <w:t>3,4</w:t>
          </w:r>
          <w:r>
            <w:fldChar w:fldCharType="end"/>
          </w:r>
        </w:sdtContent>
      </w:sdt>
      <w:r>
        <w:t xml:space="preserve"> were applied, resulting in im</w:t>
      </w:r>
      <w:r>
        <w:t>proved cleavage site predictions and discrimination of signal peptides and transmembrane helices.</w:t>
      </w:r>
      <w:r w:rsidRPr="00B74FA0">
        <w:t xml:space="preserve"> </w:t>
      </w:r>
    </w:p>
    <w:p w:rsidR="006E3FBA" w:rsidRDefault="00B74FA0" w:rsidP="00197637">
      <w:pPr>
        <w:jc w:val="both"/>
      </w:pPr>
      <w:r>
        <w:t xml:space="preserve">   In its</w:t>
      </w:r>
      <w:r>
        <w:t xml:space="preserve"> latest </w:t>
      </w:r>
      <w:r>
        <w:t>revision</w:t>
      </w:r>
      <w:r>
        <w:t>, the so called SignalP5.0</w:t>
      </w:r>
      <w:sdt>
        <w:sdtPr>
          <w:alias w:val="Don't edit this field"/>
          <w:tag w:val="CitaviPlaceholder#e3239512-ae5d-48c1-82e7-09e4759a1ecd"/>
          <w:id w:val="1798406081"/>
          <w:placeholder>
            <w:docPart w:val="C3C722CF29094BFA887D0EF8266A71C0"/>
          </w:placeholder>
        </w:sdtPr>
        <w:sdtContent>
          <w:r>
            <w:fldChar w:fldCharType="begin"/>
          </w:r>
          <w:r w:rsidR="00E32B70">
            <w:instrText>ADDIN CitaviPlaceholder{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}</w:instrText>
          </w:r>
          <w:r>
            <w:fldChar w:fldCharType="separate"/>
          </w:r>
          <w:r w:rsidR="00E32B70">
            <w:rPr>
              <w:vertAlign w:val="superscript"/>
            </w:rPr>
            <w:t>4</w:t>
          </w:r>
          <w:r>
            <w:fldChar w:fldCharType="end"/>
          </w:r>
        </w:sdtContent>
      </w:sdt>
      <w:r>
        <w:t>,</w:t>
      </w:r>
      <w:r>
        <w:t xml:space="preserve"> the authors </w:t>
      </w:r>
      <w:r w:rsidR="00CB6ACF">
        <w:t xml:space="preserve">also </w:t>
      </w:r>
      <w:r>
        <w:t xml:space="preserve">provided a publicly available dataset over 20758 proteins. </w:t>
      </w:r>
      <w:r w:rsidR="00CB6ACF">
        <w:t>T</w:t>
      </w:r>
      <w:r>
        <w:t xml:space="preserve">he </w:t>
      </w:r>
      <w:r w:rsidR="00CB6ACF">
        <w:t xml:space="preserve">proteins in the </w:t>
      </w:r>
      <w:r>
        <w:t xml:space="preserve">dataset are </w:t>
      </w:r>
      <w:r w:rsidR="00CB6ACF">
        <w:t>annotated in a</w:t>
      </w:r>
      <w:r w:rsidR="00CB6ACF">
        <w:t xml:space="preserve"> 3-line FASTA format</w:t>
      </w:r>
      <w:r w:rsidR="00CB6ACF">
        <w:t xml:space="preserve">, where </w:t>
      </w:r>
      <w:r>
        <w:t xml:space="preserve">three distinct signal peptides are being </w:t>
      </w:r>
      <w:r w:rsidR="00CB6ACF">
        <w:t>distinguished:</w:t>
      </w:r>
    </w:p>
    <w:p w:rsidR="006E3FBA" w:rsidRDefault="006E3FBA" w:rsidP="00197637">
      <w:pPr>
        <w:pStyle w:val="ListParagraph"/>
        <w:numPr>
          <w:ilvl w:val="0"/>
          <w:numId w:val="14"/>
        </w:numPr>
        <w:jc w:val="both"/>
      </w:pPr>
      <w:r>
        <w:t xml:space="preserve">Sec/SPI: "standard" secretory signal peptides transported by the Sec </w:t>
      </w:r>
      <w:proofErr w:type="spellStart"/>
      <w:r>
        <w:t>translocon</w:t>
      </w:r>
      <w:proofErr w:type="spellEnd"/>
      <w:r>
        <w:t xml:space="preserve"> and cleaved by Signal Peptidase I (</w:t>
      </w:r>
      <w:proofErr w:type="spellStart"/>
      <w:r>
        <w:t>Lep</w:t>
      </w:r>
      <w:proofErr w:type="spellEnd"/>
      <w:r>
        <w:t>)</w:t>
      </w:r>
    </w:p>
    <w:p w:rsidR="006E3FBA" w:rsidRDefault="006E3FBA" w:rsidP="00197637">
      <w:pPr>
        <w:pStyle w:val="ListParagraph"/>
        <w:numPr>
          <w:ilvl w:val="0"/>
          <w:numId w:val="14"/>
        </w:numPr>
        <w:jc w:val="both"/>
      </w:pPr>
      <w:r>
        <w:t xml:space="preserve">Sec/SPII: lipoprotein signal peptides transported by the Sec </w:t>
      </w:r>
      <w:proofErr w:type="spellStart"/>
      <w:r>
        <w:t>translocon</w:t>
      </w:r>
      <w:proofErr w:type="spellEnd"/>
      <w:r>
        <w:t xml:space="preserve"> and cleaved by Signal Peptidase II (</w:t>
      </w:r>
      <w:proofErr w:type="spellStart"/>
      <w:r>
        <w:t>Lsp</w:t>
      </w:r>
      <w:proofErr w:type="spellEnd"/>
      <w:r>
        <w:t>)</w:t>
      </w:r>
    </w:p>
    <w:p w:rsidR="00753B81" w:rsidRDefault="006E3FBA" w:rsidP="00197637">
      <w:pPr>
        <w:pStyle w:val="ListParagraph"/>
        <w:numPr>
          <w:ilvl w:val="0"/>
          <w:numId w:val="14"/>
        </w:numPr>
        <w:jc w:val="both"/>
      </w:pPr>
      <w:r>
        <w:t xml:space="preserve">Tat/SPI: Tat signal peptides transported by the Tat </w:t>
      </w:r>
      <w:proofErr w:type="spellStart"/>
      <w:r>
        <w:t>translocon</w:t>
      </w:r>
      <w:proofErr w:type="spellEnd"/>
      <w:r>
        <w:t xml:space="preserve"> and cleaved by Signal Peptidase I (</w:t>
      </w:r>
      <w:proofErr w:type="spellStart"/>
      <w:r>
        <w:t>Lep</w:t>
      </w:r>
      <w:proofErr w:type="spellEnd"/>
      <w:r>
        <w:t>)</w:t>
      </w:r>
    </w:p>
    <w:p w:rsidR="008A4CFB" w:rsidRDefault="00E32B70" w:rsidP="00197637">
      <w:pPr>
        <w:jc w:val="both"/>
      </w:pPr>
      <w:r>
        <w:t xml:space="preserve">   Here, we utilized the dataset to </w:t>
      </w:r>
      <w:r w:rsidR="00021614">
        <w:t>predict signal peptides</w:t>
      </w:r>
      <w:r>
        <w:t xml:space="preserve"> with another new </w:t>
      </w:r>
      <w:r w:rsidR="00021614">
        <w:t xml:space="preserve">deep-learning </w:t>
      </w:r>
      <w:r>
        <w:t>method for protein properties called SecVec</w:t>
      </w:r>
      <w:sdt>
        <w:sdtPr>
          <w:alias w:val="Don't edit this field"/>
          <w:tag w:val="CitaviPlaceholder#6cdb8ceb-e233-4538-b7e4-450b0b897100"/>
          <w:id w:val="1413044372"/>
          <w:placeholder>
            <w:docPart w:val="DefaultPlaceholder_-1854013440"/>
          </w:placeholder>
        </w:sdtPr>
        <w:sdtContent>
          <w:r>
            <w:fldChar w:fldCharType="begin"/>
          </w:r>
          <w:r>
            <w:instrText>ADDIN CitaviPlaceholder{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}</w:instrText>
          </w:r>
          <w:r>
            <w:fldChar w:fldCharType="separate"/>
          </w:r>
          <w:r>
            <w:rPr>
              <w:vertAlign w:val="superscript"/>
            </w:rPr>
            <w:t>5</w:t>
          </w:r>
          <w:r>
            <w:fldChar w:fldCharType="end"/>
          </w:r>
        </w:sdtContent>
      </w:sdt>
      <w:r>
        <w:t>. Originally used for protein folding and structure prediction its architecture allows for overarching usage</w:t>
      </w:r>
      <w:r w:rsidR="00021614">
        <w:t xml:space="preserve"> regarding proteins</w:t>
      </w:r>
      <w:r>
        <w:t>.</w:t>
      </w:r>
      <w:r w:rsidR="00021614">
        <w:t xml:space="preserve"> Thereby so called long short-term memory networks (LSTMs) process the information</w:t>
      </w:r>
      <w:r w:rsidR="008F44F8">
        <w:t xml:space="preserve"> of</w:t>
      </w:r>
      <w:r w:rsidR="00971547">
        <w:t xml:space="preserve"> </w:t>
      </w:r>
      <w:r w:rsidR="008F44F8">
        <w:t xml:space="preserve">protein properties into </w:t>
      </w:r>
      <w:r w:rsidR="008F44F8">
        <w:t>continuous vectors (embeddings)</w:t>
      </w:r>
      <w:r w:rsidR="00021614">
        <w:t xml:space="preserve">. </w:t>
      </w:r>
      <w:r w:rsidR="006E30BF">
        <w:t>F</w:t>
      </w:r>
      <w:r w:rsidR="00971547">
        <w:t>irst</w:t>
      </w:r>
      <w:r w:rsidR="0074124F">
        <w:t>,</w:t>
      </w:r>
      <w:r w:rsidR="00971547">
        <w:t xml:space="preserve"> this idea arose in the</w:t>
      </w:r>
      <w:r w:rsidR="0074124F">
        <w:t xml:space="preserve"> field of</w:t>
      </w:r>
      <w:r w:rsidR="00971547">
        <w:t xml:space="preserve"> natural language processing</w:t>
      </w:r>
      <w:sdt>
        <w:sdtPr>
          <w:alias w:val="Don't edit this field"/>
          <w:tag w:val="CitaviPlaceholder#ea2863ec-0dc7-4806-af26-7793c30efbbe"/>
          <w:id w:val="145949815"/>
          <w:placeholder>
            <w:docPart w:val="DefaultPlaceholder_-1854013440"/>
          </w:placeholder>
        </w:sdtPr>
        <w:sdtContent>
          <w:r w:rsidR="00971547">
            <w:fldChar w:fldCharType="begin"/>
          </w:r>
          <w:r w:rsidR="00971547">
            <w:instrText>ADDIN CitaviPlaceholder{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}</w:instrText>
          </w:r>
          <w:r w:rsidR="00971547">
            <w:fldChar w:fldCharType="separate"/>
          </w:r>
          <w:r w:rsidR="00971547" w:rsidRPr="00971547">
            <w:rPr>
              <w:vertAlign w:val="superscript"/>
            </w:rPr>
            <w:t>6</w:t>
          </w:r>
          <w:r w:rsidR="00971547">
            <w:fldChar w:fldCharType="end"/>
          </w:r>
        </w:sdtContent>
      </w:sdt>
      <w:r w:rsidR="00021614">
        <w:t xml:space="preserve"> </w:t>
      </w:r>
      <w:r w:rsidR="00971547">
        <w:t>since</w:t>
      </w:r>
      <w:r w:rsidR="0074124F">
        <w:t xml:space="preserve"> </w:t>
      </w:r>
      <w:r w:rsidR="0074124F" w:rsidRPr="00971547">
        <w:t>syntax and</w:t>
      </w:r>
      <w:r w:rsidR="0074124F">
        <w:t xml:space="preserve"> </w:t>
      </w:r>
      <w:r w:rsidR="0074124F" w:rsidRPr="00971547">
        <w:t>semantics of language</w:t>
      </w:r>
      <w:r w:rsidR="00971547" w:rsidRPr="00971547">
        <w:t xml:space="preserve"> </w:t>
      </w:r>
      <w:r w:rsidR="0074124F">
        <w:t>can be l</w:t>
      </w:r>
      <w:r w:rsidR="00971547" w:rsidRPr="00971547">
        <w:t>earn</w:t>
      </w:r>
      <w:r w:rsidR="0074124F">
        <w:t>d by</w:t>
      </w:r>
      <w:r w:rsidR="00971547" w:rsidRPr="00971547">
        <w:t xml:space="preserve"> </w:t>
      </w:r>
      <w:r w:rsidR="0074124F">
        <w:t>the</w:t>
      </w:r>
      <w:r w:rsidR="00971547" w:rsidRPr="00971547">
        <w:t xml:space="preserve"> probability distribution </w:t>
      </w:r>
      <w:r w:rsidR="0074124F">
        <w:t>of words in</w:t>
      </w:r>
      <w:r w:rsidR="00971547" w:rsidRPr="00971547">
        <w:t xml:space="preserve"> sentences.  </w:t>
      </w:r>
      <w:r w:rsidR="00CB1D71">
        <w:t xml:space="preserve">Depended on the context of a sentence words </w:t>
      </w:r>
      <w:r w:rsidR="006D737C">
        <w:t>are</w:t>
      </w:r>
      <w:r w:rsidR="00CB1D71">
        <w:t xml:space="preserve"> then </w:t>
      </w:r>
      <w:r w:rsidR="006D737C">
        <w:t>differently</w:t>
      </w:r>
      <w:r w:rsidR="006D737C">
        <w:t xml:space="preserve"> </w:t>
      </w:r>
      <w:r w:rsidR="00CB1D71">
        <w:t xml:space="preserve">parameterized. </w:t>
      </w:r>
      <w:r w:rsidR="006D737C">
        <w:t>This</w:t>
      </w:r>
      <w:r w:rsidR="00CB1D71">
        <w:t xml:space="preserve"> is </w:t>
      </w:r>
      <w:r w:rsidR="00CB1D71" w:rsidRPr="00CB1D71">
        <w:t>advantageous</w:t>
      </w:r>
      <w:r w:rsidR="00CB1D71" w:rsidRPr="00CB1D71">
        <w:t xml:space="preserve"> </w:t>
      </w:r>
      <w:r w:rsidR="006D737C">
        <w:t>since thus two</w:t>
      </w:r>
      <w:r w:rsidR="00CB1D71">
        <w:t xml:space="preserve"> identical words</w:t>
      </w:r>
      <w:r w:rsidR="006D737C">
        <w:t xml:space="preserve"> with possible different meanings</w:t>
      </w:r>
      <w:r w:rsidR="00CB1D71">
        <w:t xml:space="preserve"> </w:t>
      </w:r>
      <w:r w:rsidR="006D737C">
        <w:t>can be contextually distinguished</w:t>
      </w:r>
      <w:r w:rsidR="00CB1D71" w:rsidRPr="00971547">
        <w:t>.</w:t>
      </w:r>
      <w:r w:rsidR="00642912">
        <w:t xml:space="preserve"> Another </w:t>
      </w:r>
      <w:r w:rsidR="00655B47">
        <w:t>no</w:t>
      </w:r>
      <w:r w:rsidR="00655B47">
        <w:lastRenderedPageBreak/>
        <w:t>table improvement is the speed at which embeddings can be created. Once a LSTM model is fully trained (note that this consumes most of the time) creating embeddings takes about 0.03 seconds</w:t>
      </w:r>
      <w:sdt>
        <w:sdtPr>
          <w:alias w:val="Don't edit this field"/>
          <w:tag w:val="CitaviPlaceholder#0c4ef749-2bec-4058-92a7-54a5f6b078ff"/>
          <w:id w:val="-37366139"/>
          <w:placeholder>
            <w:docPart w:val="DefaultPlaceholder_-1854013440"/>
          </w:placeholder>
        </w:sdtPr>
        <w:sdtContent>
          <w:r w:rsidR="00807CBD">
            <w:fldChar w:fldCharType="begin"/>
          </w:r>
          <w:r w:rsidR="00807CBD">
            <w:instrText>ADDIN CitaviPlaceholder{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}</w:instrText>
          </w:r>
          <w:r w:rsidR="00807CBD">
            <w:fldChar w:fldCharType="separate"/>
          </w:r>
          <w:r w:rsidR="00807CBD" w:rsidRPr="00807CBD">
            <w:rPr>
              <w:vertAlign w:val="superscript"/>
            </w:rPr>
            <w:t>5</w:t>
          </w:r>
          <w:r w:rsidR="00807CBD">
            <w:fldChar w:fldCharType="end"/>
          </w:r>
        </w:sdtContent>
      </w:sdt>
      <w:r w:rsidR="00655B47">
        <w:t>. Compared to that, most commonly methods are built around evolutionary information and couplings</w:t>
      </w:r>
      <w:sdt>
        <w:sdtPr>
          <w:alias w:val="Don't edit this field"/>
          <w:tag w:val="CitaviPlaceholder#3e427f99-058d-48fc-91b6-615dc3d28d4c"/>
          <w:id w:val="1840493737"/>
          <w:placeholder>
            <w:docPart w:val="DefaultPlaceholder_-1854013440"/>
          </w:placeholder>
        </w:sdtPr>
        <w:sdtContent>
          <w:r w:rsidR="00807CBD">
            <w:fldChar w:fldCharType="begin"/>
          </w:r>
          <w:r w:rsidR="00807CBD">
            <w:instrText>ADDIN CitaviPlaceholder{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}</w:instrText>
          </w:r>
          <w:r w:rsidR="00807CBD">
            <w:fldChar w:fldCharType="separate"/>
          </w:r>
          <w:r w:rsidR="00807CBD">
            <w:rPr>
              <w:vertAlign w:val="superscript"/>
            </w:rPr>
            <w:t>7,8</w:t>
          </w:r>
          <w:r w:rsidR="00807CBD">
            <w:fldChar w:fldCharType="end"/>
          </w:r>
        </w:sdtContent>
      </w:sdt>
      <w:r w:rsidR="00130C0F">
        <w:t xml:space="preserve"> by alignment of similar proteins</w:t>
      </w:r>
      <w:r w:rsidR="00807CBD">
        <w:t>.</w:t>
      </w:r>
      <w:r w:rsidR="00655B47">
        <w:t xml:space="preserve"> </w:t>
      </w:r>
      <w:r w:rsidR="00807CBD">
        <w:t xml:space="preserve">However, those algorithms are becoming increasingly computationally costly since the number of </w:t>
      </w:r>
      <w:proofErr w:type="spellStart"/>
      <w:r w:rsidR="00807CBD">
        <w:t>UniProt</w:t>
      </w:r>
      <w:proofErr w:type="spellEnd"/>
      <w:r w:rsidR="00807CBD">
        <w:t xml:space="preserve"> entries grow faster every year through next generation sequencing</w:t>
      </w:r>
      <w:sdt>
        <w:sdtPr>
          <w:alias w:val="Don't edit this field"/>
          <w:tag w:val="CitaviPlaceholder#85dba539-a84c-4e9f-92fc-a861ab682cfc"/>
          <w:id w:val="1205593293"/>
          <w:placeholder>
            <w:docPart w:val="DefaultPlaceholder_-1854013440"/>
          </w:placeholder>
        </w:sdtPr>
        <w:sdtContent>
          <w:r w:rsidR="00807CBD">
            <w:fldChar w:fldCharType="begin"/>
          </w:r>
          <w:r w:rsidR="00807CBD">
            <w:instrText>ADDIN CitaviPlaceholder{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}</w:instrText>
          </w:r>
          <w:r w:rsidR="00807CBD">
            <w:fldChar w:fldCharType="separate"/>
          </w:r>
          <w:r w:rsidR="00807CBD" w:rsidRPr="00807CBD">
            <w:rPr>
              <w:vertAlign w:val="superscript"/>
            </w:rPr>
            <w:t>9</w:t>
          </w:r>
          <w:r w:rsidR="00807CBD">
            <w:fldChar w:fldCharType="end"/>
          </w:r>
        </w:sdtContent>
      </w:sdt>
      <w:r w:rsidR="00807CBD">
        <w:t xml:space="preserve"> methods.</w:t>
      </w:r>
      <w:r w:rsidR="00130C0F">
        <w:t xml:space="preserve"> Even</w:t>
      </w:r>
      <w:r w:rsidR="00807CBD">
        <w:t xml:space="preserve"> fas</w:t>
      </w:r>
      <w:r w:rsidR="00130C0F">
        <w:t>t</w:t>
      </w:r>
      <w:r w:rsidR="00807CBD">
        <w:t xml:space="preserve"> and highly optimized </w:t>
      </w:r>
      <w:r w:rsidR="00130C0F">
        <w:t xml:space="preserve">algorithms such as the </w:t>
      </w:r>
      <w:r w:rsidR="00130C0F" w:rsidRPr="00130C0F">
        <w:t>HHblits3</w:t>
      </w:r>
      <w:sdt>
        <w:sdtPr>
          <w:alias w:val="Don't edit this field"/>
          <w:tag w:val="CitaviPlaceholder#b9620433-4cc1-482e-b698-8eea9af43e11"/>
          <w:id w:val="568010998"/>
          <w:placeholder>
            <w:docPart w:val="DefaultPlaceholder_-1854013440"/>
          </w:placeholder>
        </w:sdtPr>
        <w:sdtContent>
          <w:r w:rsidR="00130C0F">
            <w:fldChar w:fldCharType="begin"/>
          </w:r>
          <w:r w:rsidR="00130C0F">
            <w:instrText>ADDIN CitaviPlaceholder{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}</w:instrText>
          </w:r>
          <w:r w:rsidR="00130C0F">
            <w:fldChar w:fldCharType="separate"/>
          </w:r>
          <w:r w:rsidR="00130C0F" w:rsidRPr="00130C0F">
            <w:rPr>
              <w:vertAlign w:val="superscript"/>
            </w:rPr>
            <w:t>10</w:t>
          </w:r>
          <w:r w:rsidR="00130C0F">
            <w:fldChar w:fldCharType="end"/>
          </w:r>
        </w:sdtContent>
      </w:sdt>
      <w:r w:rsidR="00130C0F">
        <w:t xml:space="preserve"> need several minutes for f</w:t>
      </w:r>
      <w:r w:rsidR="00130C0F">
        <w:t>inding and aligning similar proteins</w:t>
      </w:r>
      <w:r w:rsidR="00130C0F">
        <w:t>.</w:t>
      </w:r>
      <w:r w:rsidR="001336CD">
        <w:t xml:space="preserve"> Furthermore, </w:t>
      </w:r>
      <w:r w:rsidR="001336CD" w:rsidRPr="001336CD">
        <w:t xml:space="preserve">evolutionary information is </w:t>
      </w:r>
      <w:r w:rsidR="001336CD">
        <w:t xml:space="preserve">still </w:t>
      </w:r>
      <w:r w:rsidR="001336CD" w:rsidRPr="001336CD">
        <w:t>missing for proteins</w:t>
      </w:r>
      <w:r w:rsidR="001336CD">
        <w:t xml:space="preserve"> in </w:t>
      </w:r>
      <w:proofErr w:type="spellStart"/>
      <w:r w:rsidR="001336CD">
        <w:t>UniProt</w:t>
      </w:r>
      <w:proofErr w:type="spellEnd"/>
      <w:r w:rsidR="001336CD" w:rsidRPr="001336CD">
        <w:t>, e.g</w:t>
      </w:r>
      <w:r w:rsidR="0068291F">
        <w:t>.</w:t>
      </w:r>
      <w:r w:rsidR="001336CD" w:rsidRPr="001336CD">
        <w:t xml:space="preserve"> the entire Dark Proteom</w:t>
      </w:r>
      <w:r w:rsidR="001336CD">
        <w:t>e</w:t>
      </w:r>
      <w:sdt>
        <w:sdtPr>
          <w:alias w:val="Don't edit this field"/>
          <w:tag w:val="CitaviPlaceholder#5fcdf9df-9125-4a21-989a-b18a2341daf3"/>
          <w:id w:val="1256793632"/>
          <w:placeholder>
            <w:docPart w:val="DefaultPlaceholder_-1854013440"/>
          </w:placeholder>
        </w:sdtPr>
        <w:sdtContent>
          <w:r w:rsidR="001336CD">
            <w:fldChar w:fldCharType="begin"/>
          </w:r>
          <w:r w:rsidR="001336CD">
            <w:instrText>ADDIN CitaviPlaceholder{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}</w:instrText>
          </w:r>
          <w:r w:rsidR="001336CD">
            <w:fldChar w:fldCharType="separate"/>
          </w:r>
          <w:r w:rsidR="001336CD" w:rsidRPr="001336CD">
            <w:rPr>
              <w:vertAlign w:val="superscript"/>
            </w:rPr>
            <w:t>11</w:t>
          </w:r>
          <w:r w:rsidR="001336CD">
            <w:fldChar w:fldCharType="end"/>
          </w:r>
        </w:sdtContent>
      </w:sdt>
      <w:r w:rsidR="001336CD">
        <w:t xml:space="preserve"> which consist of l</w:t>
      </w:r>
      <w:r w:rsidR="001336CD" w:rsidRPr="001336CD">
        <w:t>ess-</w:t>
      </w:r>
      <w:r w:rsidR="001336CD" w:rsidRPr="001336CD">
        <w:t>well studied</w:t>
      </w:r>
      <w:r w:rsidR="001336CD" w:rsidRPr="001336CD">
        <w:t xml:space="preserve"> </w:t>
      </w:r>
      <w:r w:rsidR="001336CD">
        <w:t>proteins although they are important for function</w:t>
      </w:r>
      <w:sdt>
        <w:sdtPr>
          <w:alias w:val="Don't edit this field"/>
          <w:tag w:val="CitaviPlaceholder#b65f596e-0b74-4d87-aaa7-d48c1c1f19b1"/>
          <w:id w:val="1535391723"/>
          <w:placeholder>
            <w:docPart w:val="DefaultPlaceholder_-1854013440"/>
          </w:placeholder>
        </w:sdtPr>
        <w:sdtContent>
          <w:r w:rsidR="00351397">
            <w:fldChar w:fldCharType="begin"/>
          </w:r>
          <w:r w:rsidR="00351397">
            <w:instrText>ADDIN CitaviPlaceholder{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}</w:instrText>
          </w:r>
          <w:r w:rsidR="00351397">
            <w:fldChar w:fldCharType="separate"/>
          </w:r>
          <w:r w:rsidR="00351397" w:rsidRPr="00351397">
            <w:rPr>
              <w:vertAlign w:val="superscript"/>
            </w:rPr>
            <w:t>12</w:t>
          </w:r>
          <w:r w:rsidR="00351397">
            <w:fldChar w:fldCharType="end"/>
          </w:r>
        </w:sdtContent>
      </w:sdt>
      <w:r w:rsidR="001336CD" w:rsidRPr="001336CD">
        <w:t>.</w:t>
      </w:r>
    </w:p>
    <w:p w:rsidR="00AA3191" w:rsidRDefault="00F90484" w:rsidP="00197637">
      <w:pPr>
        <w:jc w:val="both"/>
      </w:pPr>
      <w:r>
        <w:t xml:space="preserve">   As part of this work </w:t>
      </w:r>
      <w:r w:rsidR="00642912">
        <w:t xml:space="preserve">we transformed the FASTA-dataset provided by SignalP5.0 into its vector representation using </w:t>
      </w:r>
      <w:proofErr w:type="spellStart"/>
      <w:r w:rsidR="00642912">
        <w:t>SecVec</w:t>
      </w:r>
      <w:proofErr w:type="spellEnd"/>
      <w:r w:rsidR="00642912">
        <w:t>.</w:t>
      </w:r>
      <w:r w:rsidR="005F4E84">
        <w:t xml:space="preserve"> Then we used the resulting embeddings and trained a simple </w:t>
      </w:r>
      <w:r w:rsidR="008B6DD9">
        <w:t>one-layer</w:t>
      </w:r>
      <w:r w:rsidR="005F4E84">
        <w:t xml:space="preserve"> convolutional neural network with the addition of a conditional random field </w:t>
      </w:r>
      <w:r w:rsidR="008B6DD9">
        <w:t>upon</w:t>
      </w:r>
      <w:r w:rsidR="005F4E84">
        <w:t xml:space="preserve"> them.</w:t>
      </w:r>
      <w:r w:rsidR="00791089">
        <w:t xml:space="preserve"> </w:t>
      </w:r>
      <w:r w:rsidR="00C7663E">
        <w:t xml:space="preserve">Next, to assess the </w:t>
      </w:r>
      <w:r w:rsidR="00642912" w:rsidRPr="00642912">
        <w:t>predictive power</w:t>
      </w:r>
      <w:r w:rsidR="00642912" w:rsidRPr="00642912">
        <w:t xml:space="preserve"> of </w:t>
      </w:r>
      <w:r w:rsidR="00642912" w:rsidRPr="00642912">
        <w:t>the embeddings</w:t>
      </w:r>
      <w:r w:rsidR="00642912" w:rsidRPr="00642912">
        <w:t xml:space="preserve"> </w:t>
      </w:r>
      <w:r w:rsidR="00C7663E">
        <w:t xml:space="preserve">we distinguished between </w:t>
      </w:r>
      <w:r w:rsidR="00642912" w:rsidRPr="00642912">
        <w:t>two levels</w:t>
      </w:r>
      <w:r w:rsidR="00642912" w:rsidRPr="00642912">
        <w:t>: per-residue</w:t>
      </w:r>
      <w:r w:rsidR="00642912">
        <w:t xml:space="preserve"> </w:t>
      </w:r>
      <w:r w:rsidR="00642912" w:rsidRPr="00642912">
        <w:t>(word-level) and per-protein (sentence-level).</w:t>
      </w:r>
      <w:r w:rsidR="00C7663E">
        <w:t xml:space="preserve"> Regarding per-residue level, we predicted three different signal peptides equally as in the original publication</w:t>
      </w:r>
      <w:r w:rsidR="00DC528E">
        <w:t xml:space="preserve"> of SignalP5.0</w:t>
      </w:r>
      <w:r w:rsidR="00C7663E">
        <w:t xml:space="preserve">. Non-signal peptides </w:t>
      </w:r>
      <w:r w:rsidR="00013C6A">
        <w:t>can be differentiated</w:t>
      </w:r>
      <w:r w:rsidR="00C7663E">
        <w:t xml:space="preserve"> between inner, outer and trans-</w:t>
      </w:r>
      <w:r w:rsidR="00013C6A">
        <w:t>membrane</w:t>
      </w:r>
      <w:r w:rsidR="00C7663E">
        <w:t xml:space="preserve">, but </w:t>
      </w:r>
      <w:r w:rsidR="00013C6A">
        <w:t>are merged into ‘</w:t>
      </w:r>
      <w:r w:rsidR="00153DC4">
        <w:rPr>
          <w:i/>
        </w:rPr>
        <w:t>O</w:t>
      </w:r>
      <w:r w:rsidR="00013C6A" w:rsidRPr="00013C6A">
        <w:rPr>
          <w:i/>
        </w:rPr>
        <w:t>thers</w:t>
      </w:r>
      <w:r w:rsidR="00013C6A" w:rsidRPr="00013C6A">
        <w:t>’</w:t>
      </w:r>
      <w:r w:rsidR="00013C6A">
        <w:t>. On per-protein level, we simply observed if the p</w:t>
      </w:r>
      <w:r w:rsidR="00684276">
        <w:t>er-residue prediction</w:t>
      </w:r>
      <w:r w:rsidR="00013C6A">
        <w:t xml:space="preserve"> contains a signal peptide and if </w:t>
      </w:r>
      <w:r w:rsidR="001336CD">
        <w:t>so,</w:t>
      </w:r>
      <w:r w:rsidR="00013C6A">
        <w:t xml:space="preserve"> label </w:t>
      </w:r>
      <w:r w:rsidR="00BA7083">
        <w:t>the protein</w:t>
      </w:r>
      <w:r w:rsidR="00013C6A">
        <w:t xml:space="preserve"> with</w:t>
      </w:r>
      <w:r w:rsidR="00CF695B">
        <w:t xml:space="preserve"> the</w:t>
      </w:r>
      <w:r w:rsidR="00013C6A">
        <w:t xml:space="preserve"> according peptide type.</w:t>
      </w:r>
    </w:p>
    <w:p w:rsidR="00D83B8A" w:rsidRDefault="004E13A5" w:rsidP="00197637">
      <w:pPr>
        <w:pStyle w:val="Heading1"/>
        <w:jc w:val="both"/>
      </w:pPr>
      <w:r w:rsidRPr="001A0125">
        <w:t>Methods</w:t>
      </w:r>
    </w:p>
    <w:p w:rsidR="00D83B8A" w:rsidRPr="004E13A5" w:rsidRDefault="00D83B8A" w:rsidP="00197637">
      <w:pPr>
        <w:pStyle w:val="para-first"/>
      </w:pPr>
      <w:bookmarkStart w:id="0" w:name="_GoBack"/>
      <w:r w:rsidRPr="004E13A5">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w:t>
      </w:r>
    </w:p>
    <w:p w:rsidR="00D83B8A" w:rsidRPr="004E13A5" w:rsidRDefault="00D83B8A" w:rsidP="00197637">
      <w:pPr>
        <w:pStyle w:val="para1"/>
      </w:pPr>
      <w:r w:rsidRPr="004E13A5">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w:t>
      </w:r>
    </w:p>
    <w:bookmarkEnd w:id="0"/>
    <w:p w:rsidR="00D83B8A" w:rsidRDefault="00EF5D71" w:rsidP="00197637">
      <w:pPr>
        <w:pStyle w:val="Heading1"/>
        <w:jc w:val="both"/>
      </w:pPr>
      <w:r>
        <w:t>R</w:t>
      </w:r>
      <w:r w:rsidR="00D83B8A">
        <w:t>esults</w:t>
      </w:r>
    </w:p>
    <w:p w:rsidR="00D83B8A" w:rsidRPr="004E13A5" w:rsidRDefault="00D83B8A" w:rsidP="00197637">
      <w:pPr>
        <w:pStyle w:val="para-first"/>
      </w:pPr>
      <w:r w:rsidRPr="004E13A5">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w:t>
      </w:r>
    </w:p>
    <w:p w:rsidR="00D83B8A" w:rsidRPr="00584A70" w:rsidRDefault="00D83B8A" w:rsidP="00197637">
      <w:pPr>
        <w:pStyle w:val="Heading2"/>
        <w:jc w:val="both"/>
      </w:pPr>
      <w:r w:rsidRPr="00584A70">
        <w:t xml:space="preserve">Data </w:t>
      </w:r>
      <w:r w:rsidRPr="00405022">
        <w:t>Structure</w:t>
      </w:r>
      <w:r w:rsidRPr="00584A70">
        <w:t xml:space="preserve"> This is Heading 2 style this is heading 2 style</w:t>
      </w:r>
    </w:p>
    <w:p w:rsidR="00D83B8A" w:rsidRPr="00473EDA" w:rsidRDefault="00D83B8A" w:rsidP="00197637">
      <w:pPr>
        <w:pStyle w:val="para-first"/>
      </w:pPr>
      <w:r w:rsidRPr="00473EDA">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w:t>
      </w:r>
    </w:p>
    <w:p w:rsidR="008A13D5" w:rsidRPr="009D0B6E" w:rsidRDefault="00D83B8A" w:rsidP="00197637">
      <w:pPr>
        <w:pStyle w:val="Heading3"/>
      </w:pPr>
      <w:r w:rsidRPr="009D0B6E">
        <w:t>3.</w:t>
      </w:r>
      <w:r w:rsidR="002D5837" w:rsidRPr="009D0B6E">
        <w:t>1</w:t>
      </w:r>
      <w:r w:rsidRPr="009D0B6E">
        <w:t>.</w:t>
      </w:r>
      <w:r w:rsidR="00AB08E4" w:rsidRPr="009D0B6E">
        <w:t>1</w:t>
      </w:r>
      <w:r w:rsidRPr="009D0B6E">
        <w:t> </w:t>
      </w:r>
      <w:r w:rsidRPr="009D0B6E">
        <w:t>This is heading 3 style</w:t>
      </w:r>
    </w:p>
    <w:p w:rsidR="00D83B8A" w:rsidRPr="00473EDA" w:rsidRDefault="00D83B8A" w:rsidP="00197637">
      <w:pPr>
        <w:pStyle w:val="para-first"/>
      </w:pPr>
      <w:r w:rsidRPr="00473EDA">
        <w:t xml:space="preserve">The quick brown fox jumps over the lazy dog. The quick brown fox jumps over the lazy dog. The quick brown fox jumps over the lazy dog. The quick brown fox jumps over the lazy dog. </w:t>
      </w:r>
    </w:p>
    <w:p w:rsidR="00D83B8A" w:rsidRDefault="00D83B8A" w:rsidP="00197637">
      <w:pPr>
        <w:pStyle w:val="NumberedListfirst"/>
        <w:spacing w:before="240"/>
        <w:ind w:left="562" w:hanging="389"/>
        <w:rPr>
          <w:sz w:val="16"/>
          <w:szCs w:val="16"/>
        </w:rPr>
      </w:pPr>
      <w:r w:rsidRPr="00473EDA">
        <w:rPr>
          <w:sz w:val="16"/>
          <w:szCs w:val="16"/>
        </w:rPr>
        <w:t>The quick brown fox jumps over the lazy dog. The quick brown fox jumps over the lazy dog.</w:t>
      </w:r>
    </w:p>
    <w:p w:rsidR="00274D6E" w:rsidRPr="00473EDA" w:rsidRDefault="00274D6E" w:rsidP="00197637">
      <w:pPr>
        <w:pStyle w:val="NumberedListfirst"/>
        <w:spacing w:before="60"/>
        <w:ind w:left="567" w:hanging="391"/>
        <w:rPr>
          <w:sz w:val="16"/>
          <w:szCs w:val="16"/>
        </w:rPr>
      </w:pPr>
      <w:r w:rsidRPr="00473EDA">
        <w:rPr>
          <w:sz w:val="16"/>
          <w:szCs w:val="16"/>
        </w:rPr>
        <w:t>The quick brown fox jumps over the lazy dog. The quick brown fox jumps over the lazy dog.</w:t>
      </w:r>
    </w:p>
    <w:p w:rsidR="002000FF" w:rsidRPr="00473EDA" w:rsidRDefault="002000FF" w:rsidP="00197637">
      <w:pPr>
        <w:pStyle w:val="NumberedList"/>
        <w:rPr>
          <w:sz w:val="16"/>
          <w:szCs w:val="16"/>
        </w:rPr>
      </w:pPr>
      <w:r w:rsidRPr="00473EDA">
        <w:rPr>
          <w:sz w:val="16"/>
          <w:szCs w:val="16"/>
        </w:rPr>
        <w:t>The quick brown fox jumps over the lazy dog.</w:t>
      </w:r>
    </w:p>
    <w:p w:rsidR="00D83B8A" w:rsidRPr="00473EDA" w:rsidRDefault="00D83B8A" w:rsidP="00197637">
      <w:pPr>
        <w:pStyle w:val="NumberedList"/>
        <w:rPr>
          <w:sz w:val="16"/>
          <w:szCs w:val="16"/>
        </w:rPr>
      </w:pPr>
      <w:r w:rsidRPr="00473EDA">
        <w:rPr>
          <w:sz w:val="16"/>
          <w:szCs w:val="16"/>
        </w:rPr>
        <w:t>The quick brown fox jumps over the lazy dog. The quick brown fox jumps over the lazy dog.</w:t>
      </w:r>
    </w:p>
    <w:p w:rsidR="00D83B8A" w:rsidRPr="00473EDA" w:rsidRDefault="00D83B8A" w:rsidP="00197637">
      <w:pPr>
        <w:pStyle w:val="NumberedList"/>
        <w:rPr>
          <w:sz w:val="16"/>
          <w:szCs w:val="16"/>
        </w:rPr>
      </w:pPr>
      <w:r w:rsidRPr="00473EDA">
        <w:rPr>
          <w:sz w:val="16"/>
          <w:szCs w:val="16"/>
        </w:rPr>
        <w:t>The quick brown fox jumps over the lazy dog. The quick brown fox jumps over the lazy dog.</w:t>
      </w:r>
    </w:p>
    <w:p w:rsidR="00D83B8A" w:rsidRPr="00473EDA" w:rsidRDefault="00D83B8A" w:rsidP="00197637">
      <w:pPr>
        <w:pStyle w:val="NumberedListlast"/>
        <w:spacing w:after="240"/>
        <w:ind w:left="562" w:hanging="389"/>
        <w:rPr>
          <w:sz w:val="16"/>
          <w:szCs w:val="16"/>
        </w:rPr>
      </w:pPr>
      <w:r w:rsidRPr="00473EDA">
        <w:rPr>
          <w:sz w:val="16"/>
          <w:szCs w:val="16"/>
        </w:rPr>
        <w:t>The quick brown fox jumps over the lazy dog. The quick brown fox jumps over the lazy dog.</w:t>
      </w:r>
    </w:p>
    <w:p w:rsidR="00D83B8A" w:rsidRPr="00473EDA" w:rsidRDefault="00D83B8A" w:rsidP="00197637">
      <w:pPr>
        <w:pStyle w:val="ParaNoInd"/>
        <w:rPr>
          <w:sz w:val="16"/>
          <w:szCs w:val="16"/>
        </w:rPr>
      </w:pPr>
      <w:r w:rsidRPr="00473EDA">
        <w:rPr>
          <w:sz w:val="16"/>
          <w:szCs w:val="16"/>
        </w:rPr>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w:t>
      </w:r>
      <w:r w:rsidRPr="00473EDA">
        <w:rPr>
          <w:sz w:val="16"/>
          <w:szCs w:val="16"/>
        </w:rPr>
        <w:lastRenderedPageBreak/>
        <w:t xml:space="preserve">The quick brown fox jumps over the lazy dog. The quick brown fox jumps over the lazy dog. The quick brown fox jumps over the lazy dog. The quick brown fox jumps over the lazy dog. </w:t>
      </w:r>
    </w:p>
    <w:p w:rsidR="00D83B8A" w:rsidRPr="00473EDA" w:rsidRDefault="00D83B8A" w:rsidP="00197637">
      <w:pPr>
        <w:pStyle w:val="BulletedListfirst"/>
        <w:spacing w:before="240"/>
        <w:ind w:left="375" w:hanging="202"/>
        <w:rPr>
          <w:sz w:val="16"/>
          <w:szCs w:val="16"/>
        </w:rPr>
      </w:pPr>
      <w:r w:rsidRPr="00473EDA">
        <w:rPr>
          <w:sz w:val="16"/>
          <w:szCs w:val="16"/>
        </w:rPr>
        <w:t>The quick brown fox jumps over the lazy dog. The quick brown fox jumps over the lazy dog.</w:t>
      </w:r>
    </w:p>
    <w:p w:rsidR="00D83B8A" w:rsidRPr="00473EDA" w:rsidRDefault="00D83B8A" w:rsidP="00197637">
      <w:pPr>
        <w:pStyle w:val="BulletedList"/>
        <w:rPr>
          <w:sz w:val="16"/>
          <w:szCs w:val="16"/>
        </w:rPr>
      </w:pPr>
      <w:r w:rsidRPr="00473EDA">
        <w:rPr>
          <w:sz w:val="16"/>
          <w:szCs w:val="16"/>
        </w:rPr>
        <w:t>The quick brown fox jumps over the lazy dog. The quick brown fox jumps over the lazy dog.</w:t>
      </w:r>
    </w:p>
    <w:p w:rsidR="00D83B8A" w:rsidRPr="00473EDA" w:rsidRDefault="00D83B8A" w:rsidP="00197637">
      <w:pPr>
        <w:pStyle w:val="BulletedList"/>
        <w:rPr>
          <w:sz w:val="16"/>
          <w:szCs w:val="16"/>
        </w:rPr>
      </w:pPr>
      <w:r w:rsidRPr="00473EDA">
        <w:rPr>
          <w:sz w:val="16"/>
          <w:szCs w:val="16"/>
        </w:rPr>
        <w:t>The quick brown fox jumps over the lazy dog. The quick brown fox jumps over the lazy dog.</w:t>
      </w:r>
    </w:p>
    <w:p w:rsidR="00D83B8A" w:rsidRPr="00473EDA" w:rsidRDefault="00D83B8A" w:rsidP="00197637">
      <w:pPr>
        <w:pStyle w:val="BulletedList"/>
        <w:rPr>
          <w:sz w:val="16"/>
          <w:szCs w:val="16"/>
        </w:rPr>
      </w:pPr>
      <w:r w:rsidRPr="00473EDA">
        <w:rPr>
          <w:sz w:val="16"/>
          <w:szCs w:val="16"/>
        </w:rPr>
        <w:t>The quick brown fox jumps over the lazy dog. The quick brown fox jumps over the lazy dog.</w:t>
      </w:r>
    </w:p>
    <w:p w:rsidR="00D83B8A" w:rsidRPr="00473EDA" w:rsidRDefault="00D83B8A" w:rsidP="00197637">
      <w:pPr>
        <w:pStyle w:val="BulletedListlast"/>
        <w:spacing w:after="240"/>
        <w:ind w:left="375" w:hanging="202"/>
        <w:rPr>
          <w:sz w:val="16"/>
          <w:szCs w:val="16"/>
        </w:rPr>
      </w:pPr>
      <w:r w:rsidRPr="00473EDA">
        <w:rPr>
          <w:sz w:val="16"/>
          <w:szCs w:val="16"/>
        </w:rPr>
        <w:t>The quick brown fox jumps over the lazy dog. The quick brown fox jumps over the lazy dog.</w:t>
      </w:r>
    </w:p>
    <w:p w:rsidR="00D83B8A" w:rsidRPr="00473EDA" w:rsidRDefault="00D83B8A" w:rsidP="00197637">
      <w:pPr>
        <w:pStyle w:val="ParaNoInd"/>
        <w:rPr>
          <w:sz w:val="16"/>
          <w:szCs w:val="16"/>
        </w:rPr>
      </w:pPr>
      <w:r w:rsidRPr="00473EDA">
        <w:rPr>
          <w:sz w:val="16"/>
          <w:szCs w:val="16"/>
        </w:rPr>
        <w:t xml:space="preserve">The quick brown fox jumps over the lazy dog. The quick brown fox jumps over the lazy dog. The quick brown fox jumps over the lazy dog. </w:t>
      </w:r>
    </w:p>
    <w:p w:rsidR="00D83B8A" w:rsidRPr="00473EDA" w:rsidRDefault="00D83B8A" w:rsidP="00197637">
      <w:pPr>
        <w:pStyle w:val="Heading2"/>
        <w:jc w:val="both"/>
      </w:pPr>
      <w:r w:rsidRPr="00473EDA">
        <w:t>Unnumbered list style</w:t>
      </w:r>
    </w:p>
    <w:p w:rsidR="00D83B8A" w:rsidRPr="00473EDA" w:rsidRDefault="00D83B8A" w:rsidP="00197637">
      <w:pPr>
        <w:pStyle w:val="ParaNoInd"/>
        <w:rPr>
          <w:sz w:val="16"/>
          <w:szCs w:val="16"/>
        </w:rPr>
      </w:pPr>
      <w:r w:rsidRPr="00473EDA">
        <w:rPr>
          <w:sz w:val="16"/>
          <w:szCs w:val="16"/>
        </w:rPr>
        <w:t xml:space="preserve">The quick brown fox jumps over the lazy dog. The quick brown fox jumps over the lazy dog. The quick brown fox jumps over the lazy dog. </w:t>
      </w:r>
    </w:p>
    <w:p w:rsidR="00D83B8A" w:rsidRPr="00473EDA" w:rsidRDefault="00D83B8A" w:rsidP="00197637">
      <w:pPr>
        <w:pStyle w:val="UnnumberedListfirst"/>
        <w:spacing w:before="240"/>
        <w:ind w:left="403" w:hanging="403"/>
        <w:rPr>
          <w:sz w:val="16"/>
          <w:szCs w:val="16"/>
        </w:rPr>
      </w:pPr>
      <w:r w:rsidRPr="00473EDA">
        <w:rPr>
          <w:sz w:val="16"/>
          <w:szCs w:val="16"/>
        </w:rPr>
        <w:t>The quick brown fox jumps over the lazy dog. The quick brown fox jumps over the lazy dog.</w:t>
      </w:r>
    </w:p>
    <w:p w:rsidR="00D83B8A" w:rsidRPr="00473EDA" w:rsidRDefault="00D83B8A" w:rsidP="00197637">
      <w:pPr>
        <w:pStyle w:val="UnnumberedList"/>
        <w:rPr>
          <w:sz w:val="16"/>
          <w:szCs w:val="16"/>
        </w:rPr>
      </w:pPr>
      <w:r w:rsidRPr="00473EDA">
        <w:rPr>
          <w:sz w:val="16"/>
          <w:szCs w:val="16"/>
        </w:rPr>
        <w:t>The quick brown fox jumps over the lazy dog. The quick brown fox jumps over the lazy dog.</w:t>
      </w:r>
    </w:p>
    <w:p w:rsidR="00D83B8A" w:rsidRPr="00473EDA" w:rsidRDefault="00D83B8A" w:rsidP="00197637">
      <w:pPr>
        <w:pStyle w:val="UnnumberedList"/>
        <w:rPr>
          <w:sz w:val="16"/>
          <w:szCs w:val="16"/>
        </w:rPr>
      </w:pPr>
      <w:r w:rsidRPr="00473EDA">
        <w:rPr>
          <w:sz w:val="16"/>
          <w:szCs w:val="16"/>
        </w:rPr>
        <w:t>The quick brown fox jumps over the lazy dog. The quick brown fox jumps over the lazy dog.</w:t>
      </w:r>
    </w:p>
    <w:p w:rsidR="00D83B8A" w:rsidRPr="00473EDA" w:rsidRDefault="00D83B8A" w:rsidP="00197637">
      <w:pPr>
        <w:pStyle w:val="UnnumberedList"/>
        <w:rPr>
          <w:sz w:val="16"/>
          <w:szCs w:val="16"/>
        </w:rPr>
      </w:pPr>
      <w:r w:rsidRPr="00473EDA">
        <w:rPr>
          <w:sz w:val="16"/>
          <w:szCs w:val="16"/>
        </w:rPr>
        <w:t>The quick brown fox jumps over the lazy dog. The quick brown fox jumps over the lazy dog.</w:t>
      </w:r>
    </w:p>
    <w:p w:rsidR="00D83B8A" w:rsidRPr="00473EDA" w:rsidRDefault="00D83B8A" w:rsidP="00197637">
      <w:pPr>
        <w:pStyle w:val="UnnumberedListlast"/>
        <w:spacing w:after="240"/>
        <w:ind w:left="403" w:hanging="403"/>
        <w:rPr>
          <w:sz w:val="16"/>
          <w:szCs w:val="16"/>
        </w:rPr>
      </w:pPr>
      <w:r w:rsidRPr="00473EDA">
        <w:rPr>
          <w:sz w:val="16"/>
          <w:szCs w:val="16"/>
        </w:rPr>
        <w:t>The quick brown fox jumps over the lazy dog. The quick brown fox jumps over the lazy dog.</w:t>
      </w:r>
    </w:p>
    <w:p w:rsidR="00D83B8A" w:rsidRDefault="00D83B8A" w:rsidP="00197637">
      <w:pPr>
        <w:pStyle w:val="EquationDisplay"/>
        <w:spacing w:before="140" w:after="140"/>
      </w:pPr>
      <w:r>
        <w:tab/>
      </w:r>
      <w:r w:rsidRPr="00EC5ED4">
        <w:rPr>
          <w:position w:val="-24"/>
        </w:rPr>
        <w:object w:dxaOrig="138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27.75pt" o:ole="">
            <v:imagedata r:id="rId10" o:title=""/>
          </v:shape>
          <o:OLEObject Type="Embed" ProgID="Equation.DSMT4" ShapeID="_x0000_i1025" DrawAspect="Content" ObjectID="_1629723061" r:id="rId11"/>
        </w:object>
      </w:r>
      <w:r>
        <w:tab/>
        <w:t>(1)</w:t>
      </w:r>
    </w:p>
    <w:p w:rsidR="00D83B8A" w:rsidRPr="00473EDA" w:rsidRDefault="00D83B8A" w:rsidP="00197637">
      <w:pPr>
        <w:pStyle w:val="ParaNoInd"/>
        <w:rPr>
          <w:sz w:val="16"/>
          <w:szCs w:val="16"/>
        </w:rPr>
      </w:pPr>
      <w:r w:rsidRPr="00473EDA">
        <w:rPr>
          <w:sz w:val="16"/>
          <w:szCs w:val="16"/>
        </w:rPr>
        <w:t>The quick brown fox jumps over the lazy dog. The quick brown fox jumps over the lazy dog. The quick brown fox jumps over the lazy dog</w:t>
      </w:r>
      <w:r w:rsidR="00887143" w:rsidRPr="00473EDA">
        <w:rPr>
          <w:sz w:val="16"/>
          <w:szCs w:val="16"/>
        </w:rPr>
        <w:t xml:space="preserve">. </w:t>
      </w:r>
      <w:r w:rsidRPr="00473EDA">
        <w:rPr>
          <w:sz w:val="16"/>
          <w:szCs w:val="16"/>
        </w:rPr>
        <w:t>The quick brown fox jumps over the lazy dog. The quick brown fox jumps over the lazy dog. The quick brown fox jumps over the lazy dog.</w:t>
      </w:r>
    </w:p>
    <w:p w:rsidR="00D83B8A" w:rsidRPr="00BE5EE2" w:rsidRDefault="00800FEF" w:rsidP="00197637">
      <w:pPr>
        <w:pStyle w:val="FigureCaption"/>
        <w:spacing w:after="360"/>
        <w:rPr>
          <w:sz w:val="13"/>
          <w:szCs w:val="13"/>
        </w:rPr>
      </w:pPr>
      <w:r>
        <w:rPr>
          <w:b/>
          <w:bCs/>
          <w:noProof/>
          <w:szCs w:val="16"/>
        </w:rPr>
        <w:pict>
          <v:shapetype id="_x0000_t202" coordsize="21600,21600" o:spt="202" path="m,l,21600r21600,l21600,xe">
            <v:stroke joinstyle="miter"/>
            <v:path gradientshapeok="t" o:connecttype="rect"/>
          </v:shapetype>
          <v:shape id="_x0000_s1026" type="#_x0000_t202" style="position:absolute;left:0;text-align:left;margin-left:2.4pt;margin-top:4.65pt;width:228.85pt;height:153.5pt;z-index:251657728;mso-position-vertical-relative:margin" o:allowoverlap="f" filled="f" strokeweight=".25pt">
            <v:textbox style="mso-next-textbox:#_x0000_s1026" inset="0,0,0,0">
              <w:txbxContent>
                <w:p w:rsidR="00DD38F7" w:rsidRDefault="00DD38F7"/>
              </w:txbxContent>
            </v:textbox>
            <w10:wrap type="topAndBottom" anchory="margin"/>
          </v:shape>
        </w:pict>
      </w:r>
      <w:r w:rsidR="00D83B8A" w:rsidRPr="00BE5EE2">
        <w:rPr>
          <w:b/>
          <w:bCs/>
          <w:sz w:val="13"/>
          <w:szCs w:val="13"/>
        </w:rPr>
        <w:t>Fig. 1.</w:t>
      </w:r>
      <w:r w:rsidR="00D83B8A" w:rsidRPr="00BE5EE2">
        <w:rPr>
          <w:b/>
          <w:bCs/>
          <w:sz w:val="13"/>
          <w:szCs w:val="13"/>
        </w:rPr>
        <w:t> </w:t>
      </w:r>
      <w:r w:rsidR="00D83B8A" w:rsidRPr="005F50A7">
        <w:rPr>
          <w:b/>
          <w:sz w:val="13"/>
          <w:szCs w:val="13"/>
        </w:rPr>
        <w:t xml:space="preserve">Relation between τ and </w:t>
      </w:r>
      <w:r w:rsidR="00D83B8A" w:rsidRPr="005F50A7">
        <w:rPr>
          <w:b/>
          <w:i/>
          <w:iCs/>
          <w:sz w:val="13"/>
          <w:szCs w:val="13"/>
        </w:rPr>
        <w:t>t</w:t>
      </w:r>
      <w:r w:rsidR="00D83B8A" w:rsidRPr="005F50A7">
        <w:rPr>
          <w:b/>
          <w:sz w:val="13"/>
          <w:szCs w:val="13"/>
        </w:rPr>
        <w:t>.</w:t>
      </w:r>
      <w:r w:rsidR="00D83B8A" w:rsidRPr="00BE5EE2">
        <w:rPr>
          <w:sz w:val="13"/>
          <w:szCs w:val="13"/>
        </w:rPr>
        <w:t xml:space="preserve"> This example has only two continuous Steppers, S</w:t>
      </w:r>
      <w:r w:rsidR="00D83B8A" w:rsidRPr="00BE5EE2">
        <w:rPr>
          <w:sz w:val="13"/>
          <w:szCs w:val="13"/>
          <w:vertAlign w:val="subscript"/>
        </w:rPr>
        <w:t>1</w:t>
      </w:r>
      <w:r w:rsidR="00D83B8A" w:rsidRPr="00BE5EE2">
        <w:rPr>
          <w:sz w:val="13"/>
          <w:szCs w:val="13"/>
        </w:rPr>
        <w:t xml:space="preserve"> and S</w:t>
      </w:r>
      <w:r w:rsidR="00D83B8A" w:rsidRPr="00BE5EE2">
        <w:rPr>
          <w:sz w:val="13"/>
          <w:szCs w:val="13"/>
          <w:vertAlign w:val="subscript"/>
        </w:rPr>
        <w:t>2</w:t>
      </w:r>
      <w:r w:rsidR="00D83B8A" w:rsidRPr="00BE5EE2">
        <w:rPr>
          <w:sz w:val="13"/>
          <w:szCs w:val="13"/>
        </w:rPr>
        <w:t>.</w:t>
      </w:r>
    </w:p>
    <w:p w:rsidR="0001213C" w:rsidRPr="00366351" w:rsidRDefault="00D83B8A" w:rsidP="00197637">
      <w:pPr>
        <w:pStyle w:val="ParaNoInd"/>
        <w:rPr>
          <w:sz w:val="16"/>
          <w:szCs w:val="16"/>
        </w:rPr>
      </w:pPr>
      <w:r w:rsidRPr="00366351">
        <w:rPr>
          <w:sz w:val="16"/>
          <w:szCs w:val="16"/>
        </w:rPr>
        <w:t>The quick brown fox jumps over the lazy dog.</w:t>
      </w:r>
      <w:r w:rsidR="001A5509" w:rsidRPr="00366351">
        <w:rPr>
          <w:sz w:val="16"/>
          <w:szCs w:val="16"/>
        </w:rPr>
        <w:t xml:space="preserve"> The quick brown fox jumps over the lazy dog. The quick brown fox jumps over the lazy dog. The quick brown fox jumps over the lazy dog. The quick brown fox jumps over the lazy dog. The quick brown fox jumps over the lazy dog. The quick brown fox jumps over the lazy dog.</w:t>
      </w:r>
      <w:r w:rsidRPr="00366351">
        <w:rPr>
          <w:sz w:val="16"/>
          <w:szCs w:val="16"/>
        </w:rPr>
        <w:t xml:space="preserve"> The quick brown fox jumps over the lazy dog. The quick brown fox jumps over the lazy dog. The quick brown fox jumps over the lazy dog.</w:t>
      </w:r>
      <w:r w:rsidR="0001213C" w:rsidRPr="00366351">
        <w:rPr>
          <w:sz w:val="16"/>
          <w:szCs w:val="16"/>
        </w:rPr>
        <w:t xml:space="preserve">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CD1067" w:rsidRPr="00366351" w:rsidRDefault="00CD1067" w:rsidP="00197637">
      <w:pPr>
        <w:pStyle w:val="ParaNoInd"/>
        <w:rPr>
          <w:sz w:val="16"/>
          <w:szCs w:val="16"/>
        </w:rPr>
      </w:pPr>
      <w:r w:rsidRPr="00366351">
        <w:rPr>
          <w:sz w:val="16"/>
          <w:szCs w:val="16"/>
        </w:rP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CD1067" w:rsidRPr="00366351" w:rsidRDefault="00CD1067" w:rsidP="00197637">
      <w:pPr>
        <w:pStyle w:val="ParaNoInd"/>
        <w:rPr>
          <w:sz w:val="16"/>
          <w:szCs w:val="16"/>
        </w:rPr>
      </w:pPr>
      <w:r w:rsidRPr="00366351">
        <w:rPr>
          <w:sz w:val="16"/>
          <w:szCs w:val="16"/>
        </w:rP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r w:rsidRPr="00CD1067">
        <w:rPr>
          <w:sz w:val="16"/>
          <w:szCs w:val="16"/>
        </w:rPr>
        <w:t xml:space="preserve"> </w:t>
      </w:r>
      <w:r w:rsidRPr="00366351">
        <w:rPr>
          <w:sz w:val="16"/>
          <w:szCs w:val="16"/>
        </w:rPr>
        <w:t>The quick brown fox jumps over the lazy dog. The quick brown fox jumps over the lazy dog. The quick brown fox jumps over the lazy dog. The quick brown fox jumps over the lazy dog.</w:t>
      </w:r>
      <w:r w:rsidRPr="00CD1067">
        <w:rPr>
          <w:sz w:val="16"/>
          <w:szCs w:val="16"/>
        </w:rPr>
        <w:t xml:space="preserve"> </w:t>
      </w:r>
      <w:r w:rsidRPr="00366351">
        <w:rPr>
          <w:sz w:val="16"/>
          <w:szCs w:val="16"/>
        </w:rPr>
        <w:t>The quick brown fox jumps over the lazy dog. The quick brown fox jumps over the lazy dog. The quick brown fox jumps over the lazy dog. The quick brown fox jumps over the lazy dog.</w:t>
      </w:r>
      <w:r w:rsidRPr="00CD1067">
        <w:rPr>
          <w:sz w:val="16"/>
          <w:szCs w:val="16"/>
        </w:rPr>
        <w:t xml:space="preserve"> </w:t>
      </w:r>
      <w:r w:rsidRPr="00366351">
        <w:rPr>
          <w:sz w:val="16"/>
          <w:szCs w:val="16"/>
        </w:rPr>
        <w:t>The quick brown fox jumps over the lazy dog. The quick brown fox jumps over the lazy dog. The quick brown fox jumps over the lazy dog. The quick brown fox jumps over the lazy dog.</w:t>
      </w:r>
    </w:p>
    <w:p w:rsidR="00D83B8A" w:rsidRDefault="00D83B8A" w:rsidP="00197637">
      <w:pPr>
        <w:pStyle w:val="Tablecaption"/>
        <w:spacing w:before="360"/>
        <w:jc w:val="both"/>
      </w:pPr>
      <w:r>
        <w:rPr>
          <w:b/>
          <w:bCs/>
        </w:rPr>
        <w:t xml:space="preserve">Table </w:t>
      </w:r>
      <w:r w:rsidR="00452614">
        <w:rPr>
          <w:b/>
          <w:bCs/>
        </w:rPr>
        <w:t>1</w:t>
      </w:r>
      <w:r>
        <w:rPr>
          <w:b/>
          <w:bCs/>
        </w:rPr>
        <w:t>.</w:t>
      </w:r>
      <w:r>
        <w:rPr>
          <w:b/>
          <w:bCs/>
        </w:rPr>
        <w:t> </w:t>
      </w:r>
      <w:r>
        <w:t>Benchmark results of the cascade oscillators model</w:t>
      </w:r>
    </w:p>
    <w:tbl>
      <w:tblPr>
        <w:tblW w:w="0" w:type="auto"/>
        <w:tblCellMar>
          <w:left w:w="0" w:type="dxa"/>
          <w:right w:w="0" w:type="dxa"/>
        </w:tblCellMar>
        <w:tblLook w:val="0000" w:firstRow="0" w:lastRow="0" w:firstColumn="0" w:lastColumn="0" w:noHBand="0" w:noVBand="0"/>
      </w:tblPr>
      <w:tblGrid>
        <w:gridCol w:w="688"/>
        <w:gridCol w:w="1666"/>
        <w:gridCol w:w="788"/>
        <w:gridCol w:w="1146"/>
        <w:gridCol w:w="414"/>
      </w:tblGrid>
      <w:tr w:rsidR="00D83B8A">
        <w:tc>
          <w:tcPr>
            <w:tcW w:w="740" w:type="dxa"/>
            <w:tcBorders>
              <w:top w:val="single" w:sz="4" w:space="0" w:color="auto"/>
              <w:bottom w:val="single" w:sz="4" w:space="0" w:color="auto"/>
            </w:tcBorders>
          </w:tcPr>
          <w:p w:rsidR="00D83B8A" w:rsidRDefault="00D83B8A" w:rsidP="00197637">
            <w:pPr>
              <w:pStyle w:val="TableColumnhead"/>
              <w:jc w:val="both"/>
            </w:pPr>
            <w:r>
              <w:t>|S|</w:t>
            </w:r>
          </w:p>
        </w:tc>
        <w:tc>
          <w:tcPr>
            <w:tcW w:w="1704" w:type="dxa"/>
            <w:tcBorders>
              <w:top w:val="single" w:sz="4" w:space="0" w:color="auto"/>
              <w:bottom w:val="single" w:sz="4" w:space="0" w:color="auto"/>
            </w:tcBorders>
          </w:tcPr>
          <w:p w:rsidR="00D83B8A" w:rsidRDefault="00D83B8A" w:rsidP="00197637">
            <w:pPr>
              <w:pStyle w:val="TableColumnhead"/>
              <w:jc w:val="both"/>
            </w:pPr>
            <w:r>
              <w:t>Predicted cost</w:t>
            </w:r>
          </w:p>
        </w:tc>
        <w:tc>
          <w:tcPr>
            <w:tcW w:w="816" w:type="dxa"/>
            <w:tcBorders>
              <w:top w:val="single" w:sz="4" w:space="0" w:color="auto"/>
              <w:bottom w:val="single" w:sz="4" w:space="0" w:color="auto"/>
            </w:tcBorders>
          </w:tcPr>
          <w:p w:rsidR="00D83B8A" w:rsidRDefault="00D83B8A" w:rsidP="00197637">
            <w:pPr>
              <w:pStyle w:val="TableColumnhead"/>
              <w:jc w:val="both"/>
            </w:pPr>
            <w:r>
              <w:t>Timing</w:t>
            </w:r>
          </w:p>
        </w:tc>
        <w:tc>
          <w:tcPr>
            <w:tcW w:w="1200" w:type="dxa"/>
            <w:tcBorders>
              <w:top w:val="single" w:sz="4" w:space="0" w:color="auto"/>
              <w:bottom w:val="single" w:sz="4" w:space="0" w:color="auto"/>
            </w:tcBorders>
          </w:tcPr>
          <w:p w:rsidR="00D83B8A" w:rsidRDefault="00D83B8A" w:rsidP="00197637">
            <w:pPr>
              <w:pStyle w:val="TableColumnhead"/>
              <w:jc w:val="both"/>
            </w:pPr>
            <w:r>
              <w:t>Predicted speed</w:t>
            </w:r>
          </w:p>
        </w:tc>
        <w:tc>
          <w:tcPr>
            <w:tcW w:w="416" w:type="dxa"/>
            <w:tcBorders>
              <w:top w:val="single" w:sz="4" w:space="0" w:color="auto"/>
              <w:bottom w:val="single" w:sz="4" w:space="0" w:color="auto"/>
            </w:tcBorders>
          </w:tcPr>
          <w:p w:rsidR="00D83B8A" w:rsidRDefault="00D83B8A" w:rsidP="00197637">
            <w:pPr>
              <w:pStyle w:val="TableColumnhead"/>
              <w:jc w:val="both"/>
            </w:pPr>
            <w:r>
              <w:t>Speed</w:t>
            </w:r>
          </w:p>
        </w:tc>
      </w:tr>
      <w:tr w:rsidR="00D83B8A">
        <w:tc>
          <w:tcPr>
            <w:tcW w:w="740" w:type="dxa"/>
            <w:tcBorders>
              <w:top w:val="single" w:sz="4" w:space="0" w:color="auto"/>
            </w:tcBorders>
          </w:tcPr>
          <w:p w:rsidR="00D83B8A" w:rsidRDefault="00D83B8A" w:rsidP="00197637">
            <w:pPr>
              <w:pStyle w:val="Tablebodyfirst"/>
              <w:jc w:val="both"/>
            </w:pPr>
            <w:r>
              <w:t xml:space="preserve">  1</w:t>
            </w:r>
          </w:p>
        </w:tc>
        <w:tc>
          <w:tcPr>
            <w:tcW w:w="1704" w:type="dxa"/>
            <w:tcBorders>
              <w:top w:val="single" w:sz="4" w:space="0" w:color="auto"/>
            </w:tcBorders>
          </w:tcPr>
          <w:p w:rsidR="00D83B8A" w:rsidRDefault="00D83B8A" w:rsidP="00197637">
            <w:pPr>
              <w:pStyle w:val="Tablebodyfirst"/>
              <w:jc w:val="both"/>
            </w:pPr>
            <w:r>
              <w:t>S219.20(100%)</w:t>
            </w:r>
          </w:p>
        </w:tc>
        <w:tc>
          <w:tcPr>
            <w:tcW w:w="816" w:type="dxa"/>
            <w:tcBorders>
              <w:top w:val="single" w:sz="4" w:space="0" w:color="auto"/>
            </w:tcBorders>
          </w:tcPr>
          <w:p w:rsidR="00D83B8A" w:rsidRDefault="00D83B8A" w:rsidP="00197637">
            <w:pPr>
              <w:pStyle w:val="Tablebodyfirst"/>
              <w:jc w:val="both"/>
            </w:pPr>
            <w:r>
              <w:t>68m43s</w:t>
            </w:r>
          </w:p>
        </w:tc>
        <w:tc>
          <w:tcPr>
            <w:tcW w:w="1200" w:type="dxa"/>
            <w:tcBorders>
              <w:top w:val="single" w:sz="4" w:space="0" w:color="auto"/>
            </w:tcBorders>
          </w:tcPr>
          <w:p w:rsidR="00D83B8A" w:rsidRDefault="00D83B8A" w:rsidP="00197637">
            <w:pPr>
              <w:pStyle w:val="Tablebodyfirst"/>
              <w:jc w:val="both"/>
            </w:pPr>
            <w:r>
              <w:t>1.00</w:t>
            </w:r>
          </w:p>
        </w:tc>
        <w:tc>
          <w:tcPr>
            <w:tcW w:w="416" w:type="dxa"/>
            <w:tcBorders>
              <w:top w:val="single" w:sz="4" w:space="0" w:color="auto"/>
            </w:tcBorders>
          </w:tcPr>
          <w:p w:rsidR="00D83B8A" w:rsidRDefault="00D83B8A" w:rsidP="00197637">
            <w:pPr>
              <w:pStyle w:val="Tablebodyfirst"/>
              <w:jc w:val="both"/>
            </w:pPr>
            <w:r>
              <w:t>1.00</w:t>
            </w:r>
          </w:p>
        </w:tc>
      </w:tr>
      <w:tr w:rsidR="00D83B8A">
        <w:tc>
          <w:tcPr>
            <w:tcW w:w="740" w:type="dxa"/>
          </w:tcPr>
          <w:p w:rsidR="00D83B8A" w:rsidRDefault="00D83B8A" w:rsidP="00197637">
            <w:pPr>
              <w:pStyle w:val="Tablebody"/>
              <w:jc w:val="both"/>
            </w:pPr>
            <w:r>
              <w:t xml:space="preserve">  2</w:t>
            </w:r>
          </w:p>
        </w:tc>
        <w:tc>
          <w:tcPr>
            <w:tcW w:w="1704" w:type="dxa"/>
          </w:tcPr>
          <w:p w:rsidR="00D83B8A" w:rsidRDefault="00D83B8A" w:rsidP="00197637">
            <w:pPr>
              <w:pStyle w:val="Tablebody"/>
              <w:jc w:val="both"/>
            </w:pPr>
            <w:r>
              <w:t>2</w:t>
            </w:r>
            <w:r>
              <w:rPr>
                <w:vertAlign w:val="superscript"/>
              </w:rPr>
              <w:t>9</w:t>
            </w:r>
            <w:r>
              <w:t>.10+2</w:t>
            </w:r>
            <w:r>
              <w:rPr>
                <w:vertAlign w:val="superscript"/>
              </w:rPr>
              <w:t>19</w:t>
            </w:r>
            <w:r>
              <w:t>.10(~50%)</w:t>
            </w:r>
          </w:p>
        </w:tc>
        <w:tc>
          <w:tcPr>
            <w:tcW w:w="816" w:type="dxa"/>
          </w:tcPr>
          <w:p w:rsidR="00D83B8A" w:rsidRDefault="00D83B8A" w:rsidP="00197637">
            <w:pPr>
              <w:pStyle w:val="Tablebody"/>
              <w:jc w:val="both"/>
            </w:pPr>
            <w:r>
              <w:t>35m13s</w:t>
            </w:r>
          </w:p>
        </w:tc>
        <w:tc>
          <w:tcPr>
            <w:tcW w:w="1200" w:type="dxa"/>
          </w:tcPr>
          <w:p w:rsidR="00D83B8A" w:rsidRDefault="00D83B8A" w:rsidP="00197637">
            <w:pPr>
              <w:pStyle w:val="Tablebody"/>
              <w:jc w:val="both"/>
            </w:pPr>
            <w:r>
              <w:t>2.00</w:t>
            </w:r>
          </w:p>
        </w:tc>
        <w:tc>
          <w:tcPr>
            <w:tcW w:w="416" w:type="dxa"/>
          </w:tcPr>
          <w:p w:rsidR="00D83B8A" w:rsidRDefault="00D83B8A" w:rsidP="00197637">
            <w:pPr>
              <w:pStyle w:val="Tablebody"/>
              <w:jc w:val="both"/>
            </w:pPr>
            <w:r>
              <w:t>1.95</w:t>
            </w:r>
          </w:p>
        </w:tc>
      </w:tr>
      <w:tr w:rsidR="00D83B8A">
        <w:tc>
          <w:tcPr>
            <w:tcW w:w="740" w:type="dxa"/>
          </w:tcPr>
          <w:p w:rsidR="00D83B8A" w:rsidRDefault="00D83B8A" w:rsidP="00197637">
            <w:pPr>
              <w:pStyle w:val="Tablebody"/>
              <w:jc w:val="both"/>
            </w:pPr>
            <w:r>
              <w:t xml:space="preserve">  4</w:t>
            </w:r>
          </w:p>
        </w:tc>
        <w:tc>
          <w:tcPr>
            <w:tcW w:w="1704" w:type="dxa"/>
          </w:tcPr>
          <w:p w:rsidR="00D83B8A" w:rsidRDefault="00D83B8A" w:rsidP="00197637">
            <w:pPr>
              <w:pStyle w:val="Tablebody"/>
              <w:jc w:val="both"/>
            </w:pPr>
            <w:r>
              <w:t>2</w:t>
            </w:r>
            <w:r>
              <w:rPr>
                <w:vertAlign w:val="superscript"/>
              </w:rPr>
              <w:t>19</w:t>
            </w:r>
            <w:r>
              <w:t>.20(100%)</w:t>
            </w:r>
          </w:p>
        </w:tc>
        <w:tc>
          <w:tcPr>
            <w:tcW w:w="816" w:type="dxa"/>
          </w:tcPr>
          <w:p w:rsidR="00D83B8A" w:rsidRDefault="00D83B8A" w:rsidP="00197637">
            <w:pPr>
              <w:pStyle w:val="Tablebody"/>
              <w:jc w:val="both"/>
            </w:pPr>
            <w:r>
              <w:t>68m43s</w:t>
            </w:r>
          </w:p>
        </w:tc>
        <w:tc>
          <w:tcPr>
            <w:tcW w:w="1200" w:type="dxa"/>
          </w:tcPr>
          <w:p w:rsidR="00D83B8A" w:rsidRDefault="00D83B8A" w:rsidP="00197637">
            <w:pPr>
              <w:pStyle w:val="Tablebody"/>
              <w:jc w:val="both"/>
            </w:pPr>
            <w:r>
              <w:t>1.00</w:t>
            </w:r>
          </w:p>
        </w:tc>
        <w:tc>
          <w:tcPr>
            <w:tcW w:w="416" w:type="dxa"/>
          </w:tcPr>
          <w:p w:rsidR="00D83B8A" w:rsidRDefault="00D83B8A" w:rsidP="00197637">
            <w:pPr>
              <w:pStyle w:val="Tablebody"/>
              <w:jc w:val="both"/>
            </w:pPr>
            <w:r>
              <w:t>1.00</w:t>
            </w:r>
          </w:p>
        </w:tc>
      </w:tr>
      <w:tr w:rsidR="00D83B8A">
        <w:tc>
          <w:tcPr>
            <w:tcW w:w="740" w:type="dxa"/>
          </w:tcPr>
          <w:p w:rsidR="00D83B8A" w:rsidRDefault="00D83B8A" w:rsidP="00197637">
            <w:pPr>
              <w:pStyle w:val="Tablebody"/>
              <w:jc w:val="both"/>
            </w:pPr>
            <w:r>
              <w:t>10</w:t>
            </w:r>
          </w:p>
        </w:tc>
        <w:tc>
          <w:tcPr>
            <w:tcW w:w="1704" w:type="dxa"/>
          </w:tcPr>
          <w:p w:rsidR="00D83B8A" w:rsidRDefault="00D83B8A" w:rsidP="00197637">
            <w:pPr>
              <w:pStyle w:val="Tablebody"/>
              <w:jc w:val="both"/>
            </w:pPr>
            <w:r>
              <w:t>2</w:t>
            </w:r>
            <w:r>
              <w:rPr>
                <w:vertAlign w:val="superscript"/>
              </w:rPr>
              <w:t>9</w:t>
            </w:r>
            <w:r>
              <w:t>.10+2</w:t>
            </w:r>
            <w:r>
              <w:rPr>
                <w:vertAlign w:val="superscript"/>
              </w:rPr>
              <w:t>19</w:t>
            </w:r>
            <w:r>
              <w:t>.10(~50%)</w:t>
            </w:r>
          </w:p>
        </w:tc>
        <w:tc>
          <w:tcPr>
            <w:tcW w:w="816" w:type="dxa"/>
          </w:tcPr>
          <w:p w:rsidR="00D83B8A" w:rsidRDefault="00D83B8A" w:rsidP="00197637">
            <w:pPr>
              <w:pStyle w:val="Tablebody"/>
              <w:jc w:val="both"/>
            </w:pPr>
            <w:r>
              <w:t>35m13s</w:t>
            </w:r>
          </w:p>
        </w:tc>
        <w:tc>
          <w:tcPr>
            <w:tcW w:w="1200" w:type="dxa"/>
          </w:tcPr>
          <w:p w:rsidR="00D83B8A" w:rsidRDefault="00D83B8A" w:rsidP="00197637">
            <w:pPr>
              <w:pStyle w:val="Tablebody"/>
              <w:jc w:val="both"/>
            </w:pPr>
            <w:r>
              <w:t>2.00</w:t>
            </w:r>
          </w:p>
        </w:tc>
        <w:tc>
          <w:tcPr>
            <w:tcW w:w="416" w:type="dxa"/>
          </w:tcPr>
          <w:p w:rsidR="00D83B8A" w:rsidRDefault="00D83B8A" w:rsidP="00197637">
            <w:pPr>
              <w:pStyle w:val="Tablebody"/>
              <w:jc w:val="both"/>
            </w:pPr>
            <w:r>
              <w:t>1.95</w:t>
            </w:r>
          </w:p>
        </w:tc>
      </w:tr>
      <w:tr w:rsidR="00D83B8A">
        <w:tc>
          <w:tcPr>
            <w:tcW w:w="740" w:type="dxa"/>
            <w:tcBorders>
              <w:bottom w:val="single" w:sz="4" w:space="0" w:color="auto"/>
            </w:tcBorders>
          </w:tcPr>
          <w:p w:rsidR="00D83B8A" w:rsidRDefault="00D83B8A" w:rsidP="00197637">
            <w:pPr>
              <w:pStyle w:val="Tablebodylast"/>
              <w:jc w:val="both"/>
            </w:pPr>
            <w:r>
              <w:t>20</w:t>
            </w:r>
          </w:p>
        </w:tc>
        <w:tc>
          <w:tcPr>
            <w:tcW w:w="1704" w:type="dxa"/>
            <w:tcBorders>
              <w:bottom w:val="single" w:sz="4" w:space="0" w:color="auto"/>
            </w:tcBorders>
          </w:tcPr>
          <w:p w:rsidR="00D83B8A" w:rsidRDefault="00D83B8A" w:rsidP="00197637">
            <w:pPr>
              <w:pStyle w:val="Tablebodylast"/>
              <w:jc w:val="both"/>
            </w:pPr>
            <w:r>
              <w:t>2</w:t>
            </w:r>
            <w:r>
              <w:rPr>
                <w:vertAlign w:val="superscript"/>
              </w:rPr>
              <w:t>19</w:t>
            </w:r>
            <w:r>
              <w:t>.20(100%)</w:t>
            </w:r>
          </w:p>
        </w:tc>
        <w:tc>
          <w:tcPr>
            <w:tcW w:w="816" w:type="dxa"/>
            <w:tcBorders>
              <w:bottom w:val="single" w:sz="4" w:space="0" w:color="auto"/>
            </w:tcBorders>
          </w:tcPr>
          <w:p w:rsidR="00D83B8A" w:rsidRDefault="00D83B8A" w:rsidP="00197637">
            <w:pPr>
              <w:pStyle w:val="Tablebodylast"/>
              <w:jc w:val="both"/>
            </w:pPr>
            <w:r>
              <w:t>68m43s</w:t>
            </w:r>
          </w:p>
        </w:tc>
        <w:tc>
          <w:tcPr>
            <w:tcW w:w="1200" w:type="dxa"/>
            <w:tcBorders>
              <w:bottom w:val="single" w:sz="4" w:space="0" w:color="auto"/>
            </w:tcBorders>
          </w:tcPr>
          <w:p w:rsidR="00D83B8A" w:rsidRDefault="00D83B8A" w:rsidP="00197637">
            <w:pPr>
              <w:pStyle w:val="Tablebodylast"/>
              <w:jc w:val="both"/>
            </w:pPr>
            <w:r>
              <w:t>1.00</w:t>
            </w:r>
          </w:p>
        </w:tc>
        <w:tc>
          <w:tcPr>
            <w:tcW w:w="416" w:type="dxa"/>
            <w:tcBorders>
              <w:bottom w:val="single" w:sz="4" w:space="0" w:color="auto"/>
            </w:tcBorders>
          </w:tcPr>
          <w:p w:rsidR="00D83B8A" w:rsidRDefault="00D83B8A" w:rsidP="00197637">
            <w:pPr>
              <w:pStyle w:val="Tablebodylast"/>
              <w:jc w:val="both"/>
            </w:pPr>
            <w:r>
              <w:t>9.5</w:t>
            </w:r>
          </w:p>
        </w:tc>
      </w:tr>
    </w:tbl>
    <w:p w:rsidR="00D83B8A" w:rsidRDefault="00D83B8A" w:rsidP="00197637">
      <w:pPr>
        <w:pStyle w:val="Tablefootnote"/>
        <w:spacing w:after="140"/>
      </w:pPr>
      <w:r>
        <w:t>This is table foot note sample text This is table foot note sample text This is table foot note sample text</w:t>
      </w:r>
    </w:p>
    <w:p w:rsidR="00D83B8A" w:rsidRPr="00366351" w:rsidRDefault="00D83B8A" w:rsidP="00197637">
      <w:pPr>
        <w:pStyle w:val="ParaNoInd"/>
        <w:rPr>
          <w:sz w:val="16"/>
          <w:szCs w:val="16"/>
        </w:rPr>
      </w:pPr>
      <w:r w:rsidRPr="00366351">
        <w:rPr>
          <w:sz w:val="16"/>
          <w:szCs w:val="16"/>
        </w:rPr>
        <w:t xml:space="preserve">The quick brown fox jumps over the lazy dog. The quick brown fox jumps over the lazy dog. The quick brown fox jumps over the lazy dog. </w:t>
      </w:r>
      <w:r w:rsidRPr="00366351">
        <w:rPr>
          <w:sz w:val="16"/>
          <w:szCs w:val="16"/>
        </w:rPr>
        <w:lastRenderedPageBreak/>
        <w:t xml:space="preserve">The quick brown fox jumps over the lazy dog. The quick brown fox jumps over the lazy dog. The quick brown fox jumps over the lazy dog. The quick brown fox jumps over the lazy dog. The quick brown fox jumps over the lazy </w:t>
      </w:r>
      <w:proofErr w:type="spellStart"/>
      <w:proofErr w:type="gramStart"/>
      <w:r w:rsidRPr="00366351">
        <w:rPr>
          <w:sz w:val="16"/>
          <w:szCs w:val="16"/>
        </w:rPr>
        <w:t>dog.The</w:t>
      </w:r>
      <w:proofErr w:type="spellEnd"/>
      <w:proofErr w:type="gramEnd"/>
      <w:r w:rsidRPr="00366351">
        <w:rPr>
          <w:sz w:val="16"/>
          <w:szCs w:val="16"/>
        </w:rPr>
        <w:t xml:space="preserve"> quick brown fox jumps over the lazy dog. The quick brown fox jumps over the lazy dog. The quick brown fox jumps over the lazy dog. The quick brown fox jumps over the lazy dog. The quick brown fox jumps over the lazy dog. The quick brown fox jumps over the lazy </w:t>
      </w:r>
      <w:proofErr w:type="spellStart"/>
      <w:proofErr w:type="gramStart"/>
      <w:r w:rsidRPr="00366351">
        <w:rPr>
          <w:sz w:val="16"/>
          <w:szCs w:val="16"/>
        </w:rPr>
        <w:t>dog.The</w:t>
      </w:r>
      <w:proofErr w:type="spellEnd"/>
      <w:proofErr w:type="gramEnd"/>
      <w:r w:rsidRPr="00366351">
        <w:rPr>
          <w:sz w:val="16"/>
          <w:szCs w:val="16"/>
        </w:rPr>
        <w:t xml:space="preserve"> quick brown fox jumps over the lazy dog.</w:t>
      </w:r>
    </w:p>
    <w:p w:rsidR="001A5509" w:rsidRDefault="00643190" w:rsidP="00197637">
      <w:pPr>
        <w:pStyle w:val="AckHead"/>
        <w:jc w:val="both"/>
      </w:pPr>
      <w:r>
        <w:t>A</w:t>
      </w:r>
      <w:r w:rsidR="001A5509">
        <w:t>cknowledgements</w:t>
      </w:r>
    </w:p>
    <w:p w:rsidR="00D83B8A" w:rsidRPr="00366351" w:rsidRDefault="00D83B8A" w:rsidP="00197637">
      <w:pPr>
        <w:pStyle w:val="AckText"/>
        <w:rPr>
          <w:sz w:val="14"/>
          <w:szCs w:val="14"/>
        </w:rPr>
      </w:pPr>
      <w:r w:rsidRPr="00366351">
        <w:rPr>
          <w:sz w:val="14"/>
          <w:szCs w:val="14"/>
        </w:rPr>
        <w:t>The quick brown fox jumps over the lazy dog. The quick brown fox jumps over the lazy dog. The quick brown fox jumps over the lazy dog. The quick brown fox jumps over the lazy dog. The quick brown fox jumps over the lazy dog. The quick brown fox jumps over the lazy dog.</w:t>
      </w:r>
    </w:p>
    <w:sdt>
      <w:sdtPr>
        <w:tag w:val="CitaviBibliography"/>
        <w:id w:val="2015096229"/>
        <w:placeholder>
          <w:docPart w:val="DefaultPlaceholder_-1854013440"/>
        </w:placeholder>
      </w:sdtPr>
      <w:sdtEndPr>
        <w:rPr>
          <w:rFonts w:ascii="Times" w:hAnsi="Times"/>
          <w:b w:val="0"/>
          <w:szCs w:val="24"/>
        </w:rPr>
      </w:sdtEndPr>
      <w:sdtContent>
        <w:p w:rsidR="00351397" w:rsidRDefault="00FE27D7" w:rsidP="00197637">
          <w:pPr>
            <w:pStyle w:val="CitaviBibliographyHeading"/>
            <w:jc w:val="both"/>
          </w:pPr>
          <w:r>
            <w:fldChar w:fldCharType="begin"/>
          </w:r>
          <w:r>
            <w:instrText>ADDIN CitaviBibliography</w:instrText>
          </w:r>
          <w:r>
            <w:fldChar w:fldCharType="separate"/>
          </w:r>
          <w:r w:rsidR="00351397">
            <w:t>References</w:t>
          </w:r>
        </w:p>
        <w:p w:rsidR="00351397" w:rsidRDefault="00351397" w:rsidP="00197637">
          <w:pPr>
            <w:pStyle w:val="CitaviBibliographyEntry"/>
            <w:jc w:val="both"/>
          </w:pPr>
          <w:r>
            <w:t xml:space="preserve">(1) </w:t>
          </w:r>
          <w:bookmarkStart w:id="1" w:name="_CTVL001a9811b2a79304e80bea5cefc3f1ad9a3"/>
          <w:r>
            <w:t xml:space="preserve">Nielsen, H.; Engelbrecht, J.; </w:t>
          </w:r>
          <w:proofErr w:type="spellStart"/>
          <w:r>
            <w:t>Brunak</w:t>
          </w:r>
          <w:proofErr w:type="spellEnd"/>
          <w:r>
            <w:t xml:space="preserve">, S.; </w:t>
          </w:r>
          <w:proofErr w:type="spellStart"/>
          <w:r>
            <w:t>Heijne</w:t>
          </w:r>
          <w:proofErr w:type="spellEnd"/>
          <w:r>
            <w:t xml:space="preserve">, G. von. Identification of prokaryotic and eukaryotic signal peptides and prediction of their cleavage sites. </w:t>
          </w:r>
          <w:bookmarkEnd w:id="1"/>
          <w:r w:rsidRPr="00351397">
            <w:rPr>
              <w:i/>
            </w:rPr>
            <w:t>Protein engineering</w:t>
          </w:r>
          <w:r w:rsidRPr="00351397">
            <w:t xml:space="preserve"> </w:t>
          </w:r>
          <w:r w:rsidRPr="00351397">
            <w:rPr>
              <w:b/>
            </w:rPr>
            <w:t>1997</w:t>
          </w:r>
          <w:r w:rsidRPr="00351397">
            <w:t xml:space="preserve">, </w:t>
          </w:r>
          <w:r w:rsidRPr="00351397">
            <w:rPr>
              <w:i/>
            </w:rPr>
            <w:t>10</w:t>
          </w:r>
          <w:r w:rsidRPr="00351397">
            <w:t>, 1–6.</w:t>
          </w:r>
        </w:p>
        <w:p w:rsidR="00351397" w:rsidRDefault="00351397" w:rsidP="00197637">
          <w:pPr>
            <w:pStyle w:val="CitaviBibliographyEntry"/>
            <w:jc w:val="both"/>
          </w:pPr>
          <w:r>
            <w:t xml:space="preserve">(2) </w:t>
          </w:r>
          <w:bookmarkStart w:id="2" w:name="_CTVL001a8a3c92defe0455187cfdead218c103c"/>
          <w:r>
            <w:t xml:space="preserve">Nielsen, H.; Krogh, A. Prediction of signal peptides and signal anchors by a hidden Markov model. </w:t>
          </w:r>
          <w:bookmarkEnd w:id="2"/>
          <w:r w:rsidRPr="00351397">
            <w:rPr>
              <w:i/>
            </w:rPr>
            <w:t>Proceedings. International Conference on Intelligent Systems for Molecular Biology</w:t>
          </w:r>
          <w:r w:rsidRPr="00351397">
            <w:t xml:space="preserve"> </w:t>
          </w:r>
          <w:r w:rsidRPr="00351397">
            <w:rPr>
              <w:b/>
            </w:rPr>
            <w:t>1998</w:t>
          </w:r>
          <w:r w:rsidRPr="00351397">
            <w:t xml:space="preserve">, </w:t>
          </w:r>
          <w:r w:rsidRPr="00351397">
            <w:rPr>
              <w:i/>
            </w:rPr>
            <w:t>6</w:t>
          </w:r>
          <w:r w:rsidRPr="00351397">
            <w:t>, 122–130.</w:t>
          </w:r>
        </w:p>
        <w:p w:rsidR="00351397" w:rsidRDefault="00351397" w:rsidP="00197637">
          <w:pPr>
            <w:pStyle w:val="CitaviBibliographyEntry"/>
            <w:jc w:val="both"/>
          </w:pPr>
          <w:r>
            <w:t xml:space="preserve">(3) </w:t>
          </w:r>
          <w:bookmarkStart w:id="3" w:name="_CTVL00182f7463b887944d994eef47db0cdb7f8"/>
          <w:proofErr w:type="spellStart"/>
          <w:r>
            <w:t>Laroum</w:t>
          </w:r>
          <w:proofErr w:type="spellEnd"/>
          <w:r>
            <w:t xml:space="preserve">, S.; Duval, B.; Tessier, D.; Hao, J.-K. A Genetic Algorithm for Scale-Based </w:t>
          </w:r>
          <w:proofErr w:type="spellStart"/>
          <w:r>
            <w:t>Translocon</w:t>
          </w:r>
          <w:proofErr w:type="spellEnd"/>
          <w:r>
            <w:t xml:space="preserve"> Simulation. In </w:t>
          </w:r>
          <w:bookmarkEnd w:id="3"/>
          <w:r w:rsidRPr="00351397">
            <w:rPr>
              <w:i/>
            </w:rPr>
            <w:t>Pattern Recognition in Bioinformatics</w:t>
          </w:r>
          <w:r w:rsidRPr="00351397">
            <w:t xml:space="preserve">; Hutchison, D., </w:t>
          </w:r>
          <w:proofErr w:type="spellStart"/>
          <w:r w:rsidRPr="00351397">
            <w:t>Kanade</w:t>
          </w:r>
          <w:proofErr w:type="spellEnd"/>
          <w:r w:rsidRPr="00351397">
            <w:t xml:space="preserve">, T., Kittler, J., Kleinberg, J. M., </w:t>
          </w:r>
          <w:proofErr w:type="spellStart"/>
          <w:r w:rsidRPr="00351397">
            <w:t>Mattern</w:t>
          </w:r>
          <w:proofErr w:type="spellEnd"/>
          <w:r w:rsidRPr="00351397">
            <w:t xml:space="preserve">, F., Mitchell, J. C., </w:t>
          </w:r>
          <w:proofErr w:type="spellStart"/>
          <w:r w:rsidRPr="00351397">
            <w:t>Naor</w:t>
          </w:r>
          <w:proofErr w:type="spellEnd"/>
          <w:r w:rsidRPr="00351397">
            <w:t xml:space="preserve">, M., </w:t>
          </w:r>
          <w:proofErr w:type="spellStart"/>
          <w:r w:rsidRPr="00351397">
            <w:t>Nierstrasz</w:t>
          </w:r>
          <w:proofErr w:type="spellEnd"/>
          <w:r w:rsidRPr="00351397">
            <w:t xml:space="preserve">, O., Pandu </w:t>
          </w:r>
          <w:proofErr w:type="spellStart"/>
          <w:r w:rsidRPr="00351397">
            <w:t>Rangan</w:t>
          </w:r>
          <w:proofErr w:type="spellEnd"/>
          <w:r w:rsidRPr="00351397">
            <w:t xml:space="preserve">, C., Steffen, B., Sudan, M., </w:t>
          </w:r>
          <w:proofErr w:type="spellStart"/>
          <w:r w:rsidRPr="00351397">
            <w:t>Terzopoulos</w:t>
          </w:r>
          <w:proofErr w:type="spellEnd"/>
          <w:r w:rsidRPr="00351397">
            <w:t xml:space="preserve">, D., </w:t>
          </w:r>
          <w:proofErr w:type="spellStart"/>
          <w:r w:rsidRPr="00351397">
            <w:t>Tygar</w:t>
          </w:r>
          <w:proofErr w:type="spellEnd"/>
          <w:r w:rsidRPr="00351397">
            <w:t xml:space="preserve">, D., </w:t>
          </w:r>
          <w:proofErr w:type="spellStart"/>
          <w:r w:rsidRPr="00351397">
            <w:t>Vardi</w:t>
          </w:r>
          <w:proofErr w:type="spellEnd"/>
          <w:r w:rsidRPr="00351397">
            <w:t xml:space="preserve">, M. Y., </w:t>
          </w:r>
          <w:proofErr w:type="spellStart"/>
          <w:r w:rsidRPr="00351397">
            <w:t>Weikum</w:t>
          </w:r>
          <w:proofErr w:type="spellEnd"/>
          <w:r w:rsidRPr="00351397">
            <w:t xml:space="preserve">, G., Shibuya, T., Kashima, H., </w:t>
          </w:r>
          <w:proofErr w:type="spellStart"/>
          <w:r w:rsidRPr="00351397">
            <w:t>Sese</w:t>
          </w:r>
          <w:proofErr w:type="spellEnd"/>
          <w:r w:rsidRPr="00351397">
            <w:t>, J., Ahmad, S., Eds.; Lecture Notes in Computer Science; Springer Berlin Heidelberg: Berlin, Heidelberg, 2012; pp 26–37.</w:t>
          </w:r>
        </w:p>
        <w:p w:rsidR="00351397" w:rsidRDefault="00351397" w:rsidP="00197637">
          <w:pPr>
            <w:pStyle w:val="CitaviBibliographyEntry"/>
            <w:jc w:val="both"/>
          </w:pPr>
          <w:r>
            <w:t xml:space="preserve">(4) </w:t>
          </w:r>
          <w:bookmarkStart w:id="4" w:name="_CTVL0012e10bf6645c04058828ff25955184f53"/>
          <w:r>
            <w:t xml:space="preserve">Almagro Armenteros, J. J.; </w:t>
          </w:r>
          <w:proofErr w:type="spellStart"/>
          <w:r>
            <w:t>Tsirigos</w:t>
          </w:r>
          <w:proofErr w:type="spellEnd"/>
          <w:r>
            <w:t xml:space="preserve">, K. D.; </w:t>
          </w:r>
          <w:proofErr w:type="spellStart"/>
          <w:r>
            <w:t>Sønderby</w:t>
          </w:r>
          <w:proofErr w:type="spellEnd"/>
          <w:r>
            <w:t xml:space="preserve">, C. K.; Petersen, T. N.; </w:t>
          </w:r>
          <w:proofErr w:type="spellStart"/>
          <w:r>
            <w:t>Winther</w:t>
          </w:r>
          <w:proofErr w:type="spellEnd"/>
          <w:r>
            <w:t xml:space="preserve">, O.; </w:t>
          </w:r>
          <w:proofErr w:type="spellStart"/>
          <w:r>
            <w:t>Brunak</w:t>
          </w:r>
          <w:proofErr w:type="spellEnd"/>
          <w:r>
            <w:t xml:space="preserve">, S.; </w:t>
          </w:r>
          <w:proofErr w:type="spellStart"/>
          <w:r>
            <w:t>Heijne</w:t>
          </w:r>
          <w:proofErr w:type="spellEnd"/>
          <w:r>
            <w:t xml:space="preserve">, G. von; Nielsen, H. </w:t>
          </w:r>
          <w:proofErr w:type="spellStart"/>
          <w:r>
            <w:t>SignalP</w:t>
          </w:r>
          <w:proofErr w:type="spellEnd"/>
          <w:r>
            <w:t xml:space="preserve"> 5.0 improves signal peptide predictions using deep neural networks. </w:t>
          </w:r>
          <w:bookmarkEnd w:id="4"/>
          <w:r w:rsidRPr="00351397">
            <w:rPr>
              <w:i/>
            </w:rPr>
            <w:t>Nature biotechnology</w:t>
          </w:r>
          <w:r w:rsidRPr="00351397">
            <w:t xml:space="preserve"> </w:t>
          </w:r>
          <w:r w:rsidRPr="00351397">
            <w:rPr>
              <w:b/>
            </w:rPr>
            <w:t>2019</w:t>
          </w:r>
          <w:r w:rsidRPr="00351397">
            <w:t xml:space="preserve">, </w:t>
          </w:r>
          <w:r w:rsidRPr="00351397">
            <w:rPr>
              <w:i/>
            </w:rPr>
            <w:t>37</w:t>
          </w:r>
          <w:r w:rsidRPr="00351397">
            <w:t>, 420–423.</w:t>
          </w:r>
        </w:p>
        <w:p w:rsidR="00351397" w:rsidRDefault="00351397" w:rsidP="00197637">
          <w:pPr>
            <w:pStyle w:val="CitaviBibliographyEntry"/>
            <w:jc w:val="both"/>
          </w:pPr>
          <w:r>
            <w:t xml:space="preserve">(5) </w:t>
          </w:r>
          <w:bookmarkStart w:id="5" w:name="_CTVL001627674455d7243b689d6753c6991f101"/>
          <w:proofErr w:type="spellStart"/>
          <w:r>
            <w:t>Heinzinger</w:t>
          </w:r>
          <w:proofErr w:type="spellEnd"/>
          <w:r>
            <w:t xml:space="preserve">, M.; </w:t>
          </w:r>
          <w:proofErr w:type="spellStart"/>
          <w:r>
            <w:t>Elnaggar</w:t>
          </w:r>
          <w:proofErr w:type="spellEnd"/>
          <w:r>
            <w:t xml:space="preserve">, A.; Wang, Y.; </w:t>
          </w:r>
          <w:proofErr w:type="spellStart"/>
          <w:r>
            <w:t>Dallago</w:t>
          </w:r>
          <w:proofErr w:type="spellEnd"/>
          <w:r>
            <w:t xml:space="preserve">, C.; </w:t>
          </w:r>
          <w:proofErr w:type="spellStart"/>
          <w:r>
            <w:t>Nechaev</w:t>
          </w:r>
          <w:proofErr w:type="spellEnd"/>
          <w:r>
            <w:t xml:space="preserve">, D.; </w:t>
          </w:r>
          <w:proofErr w:type="spellStart"/>
          <w:r>
            <w:t>Matthes</w:t>
          </w:r>
          <w:proofErr w:type="spellEnd"/>
          <w:r>
            <w:t xml:space="preserve">, F.; </w:t>
          </w:r>
          <w:proofErr w:type="spellStart"/>
          <w:r>
            <w:t>Rost</w:t>
          </w:r>
          <w:proofErr w:type="spellEnd"/>
          <w:r>
            <w:t xml:space="preserve">, B. </w:t>
          </w:r>
          <w:bookmarkEnd w:id="5"/>
          <w:r w:rsidRPr="00351397">
            <w:rPr>
              <w:i/>
            </w:rPr>
            <w:t>Modeling the Language of Life - Deep Learning Protein Sequences</w:t>
          </w:r>
          <w:r w:rsidRPr="00351397">
            <w:t xml:space="preserve"> 360, 2019.</w:t>
          </w:r>
        </w:p>
        <w:p w:rsidR="00351397" w:rsidRDefault="00351397" w:rsidP="00197637">
          <w:pPr>
            <w:pStyle w:val="CitaviBibliographyEntry"/>
            <w:jc w:val="both"/>
          </w:pPr>
          <w:r>
            <w:t xml:space="preserve">(6) </w:t>
          </w:r>
          <w:bookmarkStart w:id="6" w:name="_CTVL001183465a0b8be44f98ba20f11345a6b2b"/>
          <w:r>
            <w:t xml:space="preserve">Peters, Matthew E., Neumann, Mark, </w:t>
          </w:r>
          <w:proofErr w:type="spellStart"/>
          <w:r>
            <w:t>Iyyer</w:t>
          </w:r>
          <w:proofErr w:type="spellEnd"/>
          <w:r>
            <w:t xml:space="preserve">, Mohit, Gardner, Matt, Clark, Christopher, Lee, Kenton, </w:t>
          </w:r>
          <w:proofErr w:type="spellStart"/>
          <w:r>
            <w:t>Zettlemoyer</w:t>
          </w:r>
          <w:proofErr w:type="spellEnd"/>
          <w:r>
            <w:t xml:space="preserve">, Luke. </w:t>
          </w:r>
          <w:bookmarkEnd w:id="6"/>
          <w:r w:rsidRPr="00351397">
            <w:rPr>
              <w:i/>
            </w:rPr>
            <w:t>Deep contextualized word representations</w:t>
          </w:r>
          <w:r w:rsidRPr="00351397">
            <w:t>, 2018.</w:t>
          </w:r>
        </w:p>
        <w:p w:rsidR="00351397" w:rsidRDefault="00351397" w:rsidP="00197637">
          <w:pPr>
            <w:pStyle w:val="CitaviBibliographyEntry"/>
            <w:jc w:val="both"/>
          </w:pPr>
          <w:r>
            <w:t xml:space="preserve">(7) </w:t>
          </w:r>
          <w:bookmarkStart w:id="7" w:name="_CTVL001ef87feb7508a448480a9f7a56c2134e2"/>
          <w:r>
            <w:t xml:space="preserve">Hayat, S.; Sander, C.; Marks, D. S.; </w:t>
          </w:r>
          <w:proofErr w:type="spellStart"/>
          <w:r>
            <w:t>Elofsson</w:t>
          </w:r>
          <w:proofErr w:type="spellEnd"/>
          <w:r>
            <w:t xml:space="preserve">, A. All-atom 3D structure prediction of transmembrane β-barrel proteins from sequences. </w:t>
          </w:r>
          <w:bookmarkEnd w:id="7"/>
          <w:r w:rsidRPr="00351397">
            <w:rPr>
              <w:i/>
            </w:rPr>
            <w:t>Proceedings of the National Academy of Sciences of the United States of America</w:t>
          </w:r>
          <w:r w:rsidRPr="00351397">
            <w:t xml:space="preserve"> </w:t>
          </w:r>
          <w:r w:rsidRPr="00351397">
            <w:rPr>
              <w:b/>
            </w:rPr>
            <w:t>2015</w:t>
          </w:r>
          <w:r w:rsidRPr="00351397">
            <w:t xml:space="preserve">, </w:t>
          </w:r>
          <w:r w:rsidRPr="00351397">
            <w:rPr>
              <w:i/>
            </w:rPr>
            <w:t>112</w:t>
          </w:r>
          <w:r w:rsidRPr="00351397">
            <w:t>, 5413–5418.</w:t>
          </w:r>
        </w:p>
        <w:p w:rsidR="00351397" w:rsidRDefault="00351397" w:rsidP="00197637">
          <w:pPr>
            <w:pStyle w:val="CitaviBibliographyEntry"/>
            <w:jc w:val="both"/>
          </w:pPr>
          <w:r>
            <w:t xml:space="preserve">(8) </w:t>
          </w:r>
          <w:bookmarkStart w:id="8" w:name="_CTVL00184e81c446e4f43a9ac7107a83c2b264e"/>
          <w:r>
            <w:t xml:space="preserve">Marks, D. S.; </w:t>
          </w:r>
          <w:proofErr w:type="spellStart"/>
          <w:r>
            <w:t>Hopf</w:t>
          </w:r>
          <w:proofErr w:type="spellEnd"/>
          <w:r>
            <w:t xml:space="preserve">, T. A.; Sander, C. Protein structure prediction from sequence variation. </w:t>
          </w:r>
          <w:bookmarkEnd w:id="8"/>
          <w:r w:rsidRPr="00351397">
            <w:rPr>
              <w:i/>
            </w:rPr>
            <w:t>Nature biotechnology</w:t>
          </w:r>
          <w:r w:rsidRPr="00351397">
            <w:t xml:space="preserve"> </w:t>
          </w:r>
          <w:r w:rsidRPr="00351397">
            <w:rPr>
              <w:b/>
            </w:rPr>
            <w:t>2012</w:t>
          </w:r>
          <w:r w:rsidRPr="00351397">
            <w:t xml:space="preserve">, </w:t>
          </w:r>
          <w:r w:rsidRPr="00351397">
            <w:rPr>
              <w:i/>
            </w:rPr>
            <w:t>30</w:t>
          </w:r>
          <w:r w:rsidRPr="00351397">
            <w:t>, 1072–1080.</w:t>
          </w:r>
        </w:p>
        <w:p w:rsidR="00351397" w:rsidRDefault="00351397" w:rsidP="00197637">
          <w:pPr>
            <w:pStyle w:val="CitaviBibliographyEntry"/>
            <w:jc w:val="both"/>
          </w:pPr>
          <w:r>
            <w:t xml:space="preserve">(9) </w:t>
          </w:r>
          <w:bookmarkStart w:id="9" w:name="_CTVL00167277a1f24ec41b88718dc3cedb7441e"/>
          <w:proofErr w:type="spellStart"/>
          <w:r>
            <w:t>Suzek</w:t>
          </w:r>
          <w:proofErr w:type="spellEnd"/>
          <w:r>
            <w:t xml:space="preserve">, B. E.; Wang, Y.; Huang, H.; McGarvey, P. B.; Wu, C. H. </w:t>
          </w:r>
          <w:proofErr w:type="spellStart"/>
          <w:r>
            <w:t>UniRef</w:t>
          </w:r>
          <w:proofErr w:type="spellEnd"/>
          <w:r>
            <w:t xml:space="preserve"> clusters: a comprehensive and scalable alternative for improving sequence similarity searches. </w:t>
          </w:r>
          <w:bookmarkEnd w:id="9"/>
          <w:r w:rsidRPr="00351397">
            <w:rPr>
              <w:i/>
            </w:rPr>
            <w:t>Bioinformatics (Oxford, England)</w:t>
          </w:r>
          <w:r w:rsidRPr="00351397">
            <w:t xml:space="preserve"> </w:t>
          </w:r>
          <w:r w:rsidRPr="00351397">
            <w:rPr>
              <w:b/>
            </w:rPr>
            <w:t>2015</w:t>
          </w:r>
          <w:r w:rsidRPr="00351397">
            <w:t xml:space="preserve">, </w:t>
          </w:r>
          <w:r w:rsidRPr="00351397">
            <w:rPr>
              <w:i/>
            </w:rPr>
            <w:t>31</w:t>
          </w:r>
          <w:r w:rsidRPr="00351397">
            <w:t>, 926–932.</w:t>
          </w:r>
        </w:p>
        <w:p w:rsidR="00351397" w:rsidRDefault="00351397" w:rsidP="00197637">
          <w:pPr>
            <w:pStyle w:val="CitaviBibliographyEntry"/>
            <w:jc w:val="both"/>
          </w:pPr>
          <w:r>
            <w:t xml:space="preserve">(10) </w:t>
          </w:r>
          <w:bookmarkStart w:id="10" w:name="_CTVL0012c740e1246c7490fba6b0eac980a262f"/>
          <w:proofErr w:type="spellStart"/>
          <w:r>
            <w:t>Steinegger</w:t>
          </w:r>
          <w:proofErr w:type="spellEnd"/>
          <w:r>
            <w:t xml:space="preserve">, M.; Meier, M.; </w:t>
          </w:r>
          <w:proofErr w:type="spellStart"/>
          <w:r>
            <w:t>Mirdita</w:t>
          </w:r>
          <w:proofErr w:type="spellEnd"/>
          <w:r>
            <w:t xml:space="preserve">, M.; </w:t>
          </w:r>
          <w:proofErr w:type="spellStart"/>
          <w:r>
            <w:t>Voehringer</w:t>
          </w:r>
          <w:proofErr w:type="spellEnd"/>
          <w:r>
            <w:t xml:space="preserve">, H.; </w:t>
          </w:r>
          <w:proofErr w:type="spellStart"/>
          <w:r>
            <w:t>Haunsberger</w:t>
          </w:r>
          <w:proofErr w:type="spellEnd"/>
          <w:r>
            <w:t xml:space="preserve">, S. J.; </w:t>
          </w:r>
          <w:proofErr w:type="spellStart"/>
          <w:r>
            <w:t>Soeding</w:t>
          </w:r>
          <w:proofErr w:type="spellEnd"/>
          <w:r>
            <w:t xml:space="preserve">, J. </w:t>
          </w:r>
          <w:bookmarkEnd w:id="10"/>
          <w:r w:rsidRPr="00351397">
            <w:rPr>
              <w:i/>
            </w:rPr>
            <w:t>HH-suite3 for fast remote homology detection and deep protein annotation</w:t>
          </w:r>
          <w:r w:rsidRPr="00351397">
            <w:t>, 2019.</w:t>
          </w:r>
        </w:p>
        <w:p w:rsidR="00351397" w:rsidRDefault="00351397" w:rsidP="00197637">
          <w:pPr>
            <w:pStyle w:val="CitaviBibliographyEntry"/>
            <w:jc w:val="both"/>
          </w:pPr>
          <w:r>
            <w:t xml:space="preserve">(11) </w:t>
          </w:r>
          <w:bookmarkStart w:id="11" w:name="_CTVL00189a22460418d4cc59d7bb81de5b9f692"/>
          <w:proofErr w:type="spellStart"/>
          <w:r>
            <w:t>Perdigão</w:t>
          </w:r>
          <w:proofErr w:type="spellEnd"/>
          <w:r>
            <w:t xml:space="preserve">, N.; Heinrich, J.; </w:t>
          </w:r>
          <w:proofErr w:type="spellStart"/>
          <w:r>
            <w:t>Stolte</w:t>
          </w:r>
          <w:proofErr w:type="spellEnd"/>
          <w:r>
            <w:t xml:space="preserve">, C.; Sabir, K. S.; Buckley, M. J.; Tabor, B.; Signal, B.; Gloss, B. S.; </w:t>
          </w:r>
          <w:proofErr w:type="spellStart"/>
          <w:r>
            <w:t>Hammang</w:t>
          </w:r>
          <w:proofErr w:type="spellEnd"/>
          <w:r>
            <w:t xml:space="preserve">, C. J.; </w:t>
          </w:r>
          <w:proofErr w:type="spellStart"/>
          <w:r>
            <w:t>Rost</w:t>
          </w:r>
          <w:proofErr w:type="spellEnd"/>
          <w:r>
            <w:t xml:space="preserve">, B.; </w:t>
          </w:r>
          <w:proofErr w:type="spellStart"/>
          <w:r>
            <w:t>Schafferhans</w:t>
          </w:r>
          <w:proofErr w:type="spellEnd"/>
          <w:r>
            <w:t xml:space="preserve">, A.; </w:t>
          </w:r>
          <w:proofErr w:type="spellStart"/>
          <w:r>
            <w:t>O'Donoghue</w:t>
          </w:r>
          <w:proofErr w:type="spellEnd"/>
          <w:r>
            <w:t xml:space="preserve">, S. I. Unexpected features of the dark proteome. </w:t>
          </w:r>
          <w:bookmarkEnd w:id="11"/>
          <w:r w:rsidRPr="00351397">
            <w:rPr>
              <w:i/>
            </w:rPr>
            <w:t>Proceedings of the National Academy of Sciences of the United States of America</w:t>
          </w:r>
          <w:r w:rsidRPr="00351397">
            <w:t xml:space="preserve"> </w:t>
          </w:r>
          <w:r w:rsidRPr="00351397">
            <w:rPr>
              <w:b/>
            </w:rPr>
            <w:t>2015</w:t>
          </w:r>
          <w:r w:rsidRPr="00351397">
            <w:t xml:space="preserve">, </w:t>
          </w:r>
          <w:r w:rsidRPr="00351397">
            <w:rPr>
              <w:i/>
            </w:rPr>
            <w:t>112</w:t>
          </w:r>
          <w:r w:rsidRPr="00351397">
            <w:t>, 15898–15903.</w:t>
          </w:r>
        </w:p>
        <w:p w:rsidR="00FE27D7" w:rsidRDefault="00351397" w:rsidP="00197637">
          <w:pPr>
            <w:pStyle w:val="CitaviBibliographyEntry"/>
            <w:jc w:val="both"/>
          </w:pPr>
          <w:r>
            <w:t xml:space="preserve">(12) </w:t>
          </w:r>
          <w:bookmarkStart w:id="12" w:name="_CTVL001d5cb3f80d9c444aab823cdf93218c2f4"/>
          <w:proofErr w:type="spellStart"/>
          <w:r>
            <w:t>Schafferhans</w:t>
          </w:r>
          <w:proofErr w:type="spellEnd"/>
          <w:r>
            <w:t xml:space="preserve">, A.; </w:t>
          </w:r>
          <w:proofErr w:type="spellStart"/>
          <w:r>
            <w:t>O'Donoghue</w:t>
          </w:r>
          <w:proofErr w:type="spellEnd"/>
          <w:r>
            <w:t xml:space="preserve">, S. I.; </w:t>
          </w:r>
          <w:proofErr w:type="spellStart"/>
          <w:r>
            <w:t>Heinzinger</w:t>
          </w:r>
          <w:proofErr w:type="spellEnd"/>
          <w:r>
            <w:t xml:space="preserve">, M.; </w:t>
          </w:r>
          <w:proofErr w:type="spellStart"/>
          <w:r>
            <w:t>Rost</w:t>
          </w:r>
          <w:proofErr w:type="spellEnd"/>
          <w:r>
            <w:t xml:space="preserve">, B. Dark Proteins Important for Cellular Function. </w:t>
          </w:r>
          <w:bookmarkEnd w:id="12"/>
          <w:r w:rsidRPr="00351397">
            <w:rPr>
              <w:i/>
            </w:rPr>
            <w:t>Proteomics</w:t>
          </w:r>
          <w:r w:rsidRPr="00351397">
            <w:t xml:space="preserve"> </w:t>
          </w:r>
          <w:r w:rsidRPr="00351397">
            <w:rPr>
              <w:b/>
            </w:rPr>
            <w:t>2018</w:t>
          </w:r>
          <w:r w:rsidRPr="00351397">
            <w:t xml:space="preserve">, </w:t>
          </w:r>
          <w:r w:rsidRPr="00351397">
            <w:rPr>
              <w:i/>
            </w:rPr>
            <w:t>18</w:t>
          </w:r>
          <w:r w:rsidRPr="00351397">
            <w:t>, e1800227.</w:t>
          </w:r>
          <w:r w:rsidR="00FE27D7">
            <w:fldChar w:fldCharType="end"/>
          </w:r>
        </w:p>
      </w:sdtContent>
    </w:sdt>
    <w:p w:rsidR="00FE27D7" w:rsidRDefault="00FE27D7" w:rsidP="00197637">
      <w:pPr>
        <w:jc w:val="both"/>
      </w:pPr>
    </w:p>
    <w:sectPr w:rsidR="00FE27D7" w:rsidSect="0019362B">
      <w:type w:val="continuous"/>
      <w:pgSz w:w="12240" w:h="15826" w:code="1"/>
      <w:pgMar w:top="1267" w:right="1382" w:bottom="1267" w:left="1094" w:header="706" w:footer="835" w:gutter="0"/>
      <w:cols w:num="2"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0FEF" w:rsidRDefault="00800FEF">
      <w:r>
        <w:separator/>
      </w:r>
    </w:p>
  </w:endnote>
  <w:endnote w:type="continuationSeparator" w:id="0">
    <w:p w:rsidR="00800FEF" w:rsidRDefault="00800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Light">
    <w:altName w:val="Arial"/>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dvPS2AA1">
    <w:altName w:val="Calibri"/>
    <w:panose1 w:val="00000000000000000000"/>
    <w:charset w:val="00"/>
    <w:family w:val="swiss"/>
    <w:notTrueType/>
    <w:pitch w:val="default"/>
    <w:sig w:usb0="00000003" w:usb1="00000000" w:usb2="00000000" w:usb3="00000000" w:csb0="00000001" w:csb1="00000000"/>
  </w:font>
  <w:font w:name="AdvPS2A83">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0FEF" w:rsidRDefault="00800FEF">
      <w:pPr>
        <w:pStyle w:val="Footer"/>
        <w:tabs>
          <w:tab w:val="clear" w:pos="4320"/>
          <w:tab w:val="left" w:pos="4860"/>
        </w:tabs>
        <w:spacing w:line="200" w:lineRule="exact"/>
        <w:rPr>
          <w:u w:val="single" w:color="000000"/>
        </w:rPr>
      </w:pPr>
      <w:r>
        <w:rPr>
          <w:u w:val="single" w:color="000000"/>
        </w:rPr>
        <w:tab/>
      </w:r>
    </w:p>
  </w:footnote>
  <w:footnote w:type="continuationSeparator" w:id="0">
    <w:p w:rsidR="00800FEF" w:rsidRDefault="00800FEF">
      <w:pPr>
        <w:pStyle w:val="FootnoteText"/>
        <w:rPr>
          <w:szCs w:val="24"/>
        </w:rPr>
      </w:pPr>
      <w:r>
        <w:continuationSeparator/>
      </w:r>
    </w:p>
  </w:footnote>
  <w:footnote w:type="continuationNotice" w:id="1">
    <w:p w:rsidR="00800FEF" w:rsidRDefault="00800FEF">
      <w:pPr>
        <w:pStyle w:val="Footer"/>
        <w:spacing w:line="14" w:lineRule="exac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38F7" w:rsidRDefault="00800FEF">
    <w:pPr>
      <w:pStyle w:val="Header"/>
      <w:spacing w:after="0"/>
    </w:pPr>
    <w:r>
      <w:rPr>
        <w:noProof/>
      </w:rPr>
      <w:pict>
        <v:line id="_x0000_s2049" style="position:absolute;z-index:251660288;mso-position-vertical-relative:page" from="0,51.6pt" to="7in,51.6pt" o:allowoverlap="f" strokeweight=".5pt">
          <w10:wrap anchory="page"/>
          <w10:anchorlock/>
        </v:line>
      </w:pict>
    </w:r>
    <w:proofErr w:type="spellStart"/>
    <w:proofErr w:type="gramStart"/>
    <w:r w:rsidR="00DD38F7">
      <w:t>K.Takahashi</w:t>
    </w:r>
    <w:proofErr w:type="spellEnd"/>
    <w:proofErr w:type="gramEnd"/>
    <w:r w:rsidR="00DD38F7">
      <w:t xml:space="preserve"> et 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38F7" w:rsidRPr="008E5030" w:rsidRDefault="00DD38F7" w:rsidP="008E5030">
    <w:pPr>
      <w:pStyle w:val="Header"/>
    </w:pPr>
    <w:r>
      <w:t>Article short 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65944"/>
    <w:multiLevelType w:val="hybridMultilevel"/>
    <w:tmpl w:val="0D6082C0"/>
    <w:lvl w:ilvl="0" w:tplc="DE9A40B6">
      <w:start w:val="1"/>
      <w:numFmt w:val="decimal"/>
      <w:pStyle w:val="Heading2"/>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3431F3"/>
    <w:multiLevelType w:val="hybridMultilevel"/>
    <w:tmpl w:val="5E0A4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7952ED"/>
    <w:multiLevelType w:val="hybridMultilevel"/>
    <w:tmpl w:val="22660D46"/>
    <w:lvl w:ilvl="0" w:tplc="7F0C5BAA">
      <w:start w:val="1"/>
      <w:numFmt w:val="decimal"/>
      <w:pStyle w:val="Heading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6"/>
  </w:num>
  <w:num w:numId="2">
    <w:abstractNumId w:val="8"/>
  </w:num>
  <w:num w:numId="3">
    <w:abstractNumId w:val="4"/>
  </w:num>
  <w:num w:numId="4">
    <w:abstractNumId w:val="3"/>
  </w:num>
  <w:num w:numId="5">
    <w:abstractNumId w:val="7"/>
  </w:num>
  <w:num w:numId="6">
    <w:abstractNumId w:val="7"/>
  </w:num>
  <w:num w:numId="7">
    <w:abstractNumId w:val="7"/>
  </w:num>
  <w:num w:numId="8">
    <w:abstractNumId w:val="11"/>
  </w:num>
  <w:num w:numId="9">
    <w:abstractNumId w:val="5"/>
  </w:num>
  <w:num w:numId="10">
    <w:abstractNumId w:val="9"/>
  </w:num>
  <w:num w:numId="11">
    <w:abstractNumId w:val="10"/>
  </w:num>
  <w:num w:numId="12">
    <w:abstractNumId w:val="2"/>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evenAndOddHeaders/>
  <w:drawingGridHorizontalSpacing w:val="100"/>
  <w:displayHorizontalDrawingGridEvery w:val="2"/>
  <w:displayVerticalDrawingGridEvery w:val="2"/>
  <w:noPunctuationKerning/>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7B1E0D"/>
    <w:rsid w:val="0001213C"/>
    <w:rsid w:val="00013C6A"/>
    <w:rsid w:val="00021614"/>
    <w:rsid w:val="00050B51"/>
    <w:rsid w:val="00063765"/>
    <w:rsid w:val="00083970"/>
    <w:rsid w:val="000C0953"/>
    <w:rsid w:val="000E0346"/>
    <w:rsid w:val="000E7919"/>
    <w:rsid w:val="00112539"/>
    <w:rsid w:val="00120FBC"/>
    <w:rsid w:val="00130C0F"/>
    <w:rsid w:val="001336CD"/>
    <w:rsid w:val="00153DC4"/>
    <w:rsid w:val="00163472"/>
    <w:rsid w:val="00164CC5"/>
    <w:rsid w:val="00166DBA"/>
    <w:rsid w:val="00175E68"/>
    <w:rsid w:val="0019362B"/>
    <w:rsid w:val="00197637"/>
    <w:rsid w:val="001976C9"/>
    <w:rsid w:val="001A0125"/>
    <w:rsid w:val="001A5509"/>
    <w:rsid w:val="001C6AEE"/>
    <w:rsid w:val="001F0E63"/>
    <w:rsid w:val="002000FF"/>
    <w:rsid w:val="00274D6E"/>
    <w:rsid w:val="0028467B"/>
    <w:rsid w:val="00286CC2"/>
    <w:rsid w:val="002A2089"/>
    <w:rsid w:val="002A7209"/>
    <w:rsid w:val="002A7545"/>
    <w:rsid w:val="002A76F1"/>
    <w:rsid w:val="002B75A3"/>
    <w:rsid w:val="002B75B0"/>
    <w:rsid w:val="002C783E"/>
    <w:rsid w:val="002D0B94"/>
    <w:rsid w:val="002D3B6B"/>
    <w:rsid w:val="002D5837"/>
    <w:rsid w:val="002D7AA3"/>
    <w:rsid w:val="002F4CA8"/>
    <w:rsid w:val="00341B9C"/>
    <w:rsid w:val="0034204F"/>
    <w:rsid w:val="00351397"/>
    <w:rsid w:val="00351C3E"/>
    <w:rsid w:val="00352804"/>
    <w:rsid w:val="00366351"/>
    <w:rsid w:val="00386DA0"/>
    <w:rsid w:val="003A1093"/>
    <w:rsid w:val="003A4127"/>
    <w:rsid w:val="003A4458"/>
    <w:rsid w:val="003B3D09"/>
    <w:rsid w:val="003F0E1C"/>
    <w:rsid w:val="00400C63"/>
    <w:rsid w:val="00403998"/>
    <w:rsid w:val="00405022"/>
    <w:rsid w:val="00417E33"/>
    <w:rsid w:val="00435193"/>
    <w:rsid w:val="00452614"/>
    <w:rsid w:val="00454567"/>
    <w:rsid w:val="00457175"/>
    <w:rsid w:val="00473EDA"/>
    <w:rsid w:val="004768E7"/>
    <w:rsid w:val="00486E58"/>
    <w:rsid w:val="00496D00"/>
    <w:rsid w:val="004A79F8"/>
    <w:rsid w:val="004B43B9"/>
    <w:rsid w:val="004B658F"/>
    <w:rsid w:val="004D7F41"/>
    <w:rsid w:val="004E0596"/>
    <w:rsid w:val="004E1218"/>
    <w:rsid w:val="004E13A5"/>
    <w:rsid w:val="004E44AC"/>
    <w:rsid w:val="00513FFC"/>
    <w:rsid w:val="00544ED1"/>
    <w:rsid w:val="005806E7"/>
    <w:rsid w:val="00584A70"/>
    <w:rsid w:val="005E41BA"/>
    <w:rsid w:val="005E5A37"/>
    <w:rsid w:val="005F4E84"/>
    <w:rsid w:val="005F50A7"/>
    <w:rsid w:val="0060612F"/>
    <w:rsid w:val="006103A9"/>
    <w:rsid w:val="006118F8"/>
    <w:rsid w:val="006323EC"/>
    <w:rsid w:val="00635B14"/>
    <w:rsid w:val="00642912"/>
    <w:rsid w:val="00643190"/>
    <w:rsid w:val="00655B47"/>
    <w:rsid w:val="0066588F"/>
    <w:rsid w:val="0068291F"/>
    <w:rsid w:val="00684276"/>
    <w:rsid w:val="006921D5"/>
    <w:rsid w:val="006A235A"/>
    <w:rsid w:val="006B20DE"/>
    <w:rsid w:val="006C2C0F"/>
    <w:rsid w:val="006D737C"/>
    <w:rsid w:val="006E30BF"/>
    <w:rsid w:val="006E3FBA"/>
    <w:rsid w:val="006F5A2E"/>
    <w:rsid w:val="0072388D"/>
    <w:rsid w:val="0074124F"/>
    <w:rsid w:val="00753B81"/>
    <w:rsid w:val="00776B59"/>
    <w:rsid w:val="00791089"/>
    <w:rsid w:val="00791B0D"/>
    <w:rsid w:val="00793C1E"/>
    <w:rsid w:val="007A22D9"/>
    <w:rsid w:val="007B1E0D"/>
    <w:rsid w:val="00800FEF"/>
    <w:rsid w:val="00801742"/>
    <w:rsid w:val="00804BFB"/>
    <w:rsid w:val="00806CED"/>
    <w:rsid w:val="00807CBD"/>
    <w:rsid w:val="00820FD1"/>
    <w:rsid w:val="00853D6D"/>
    <w:rsid w:val="00873B8A"/>
    <w:rsid w:val="00887143"/>
    <w:rsid w:val="008A06DC"/>
    <w:rsid w:val="008A13D5"/>
    <w:rsid w:val="008A4CFB"/>
    <w:rsid w:val="008A7380"/>
    <w:rsid w:val="008B1B0D"/>
    <w:rsid w:val="008B6DD9"/>
    <w:rsid w:val="008D03CD"/>
    <w:rsid w:val="008D3FE5"/>
    <w:rsid w:val="008E5030"/>
    <w:rsid w:val="008F44F8"/>
    <w:rsid w:val="0092473C"/>
    <w:rsid w:val="00935C57"/>
    <w:rsid w:val="00937E6E"/>
    <w:rsid w:val="00940A87"/>
    <w:rsid w:val="00943558"/>
    <w:rsid w:val="00952599"/>
    <w:rsid w:val="0095359B"/>
    <w:rsid w:val="00971547"/>
    <w:rsid w:val="00983074"/>
    <w:rsid w:val="00994ADE"/>
    <w:rsid w:val="009A3330"/>
    <w:rsid w:val="009D0B6E"/>
    <w:rsid w:val="00A226FD"/>
    <w:rsid w:val="00A2522A"/>
    <w:rsid w:val="00A27A43"/>
    <w:rsid w:val="00A5432A"/>
    <w:rsid w:val="00A55800"/>
    <w:rsid w:val="00A663DF"/>
    <w:rsid w:val="00A7074F"/>
    <w:rsid w:val="00A76CB0"/>
    <w:rsid w:val="00A818B3"/>
    <w:rsid w:val="00AA3191"/>
    <w:rsid w:val="00AB08E4"/>
    <w:rsid w:val="00AE6AFE"/>
    <w:rsid w:val="00B2255A"/>
    <w:rsid w:val="00B637BC"/>
    <w:rsid w:val="00B652DF"/>
    <w:rsid w:val="00B7282B"/>
    <w:rsid w:val="00B74FA0"/>
    <w:rsid w:val="00B972B2"/>
    <w:rsid w:val="00BA0A0A"/>
    <w:rsid w:val="00BA7083"/>
    <w:rsid w:val="00BE5EE2"/>
    <w:rsid w:val="00C06408"/>
    <w:rsid w:val="00C4341F"/>
    <w:rsid w:val="00C7663E"/>
    <w:rsid w:val="00CB1D71"/>
    <w:rsid w:val="00CB6ACF"/>
    <w:rsid w:val="00CC64E3"/>
    <w:rsid w:val="00CD1016"/>
    <w:rsid w:val="00CD1067"/>
    <w:rsid w:val="00CD55D8"/>
    <w:rsid w:val="00CE4E40"/>
    <w:rsid w:val="00CF605A"/>
    <w:rsid w:val="00CF695B"/>
    <w:rsid w:val="00D65C51"/>
    <w:rsid w:val="00D671BA"/>
    <w:rsid w:val="00D83B8A"/>
    <w:rsid w:val="00DA27CF"/>
    <w:rsid w:val="00DA7E18"/>
    <w:rsid w:val="00DB0378"/>
    <w:rsid w:val="00DC2DCC"/>
    <w:rsid w:val="00DC5078"/>
    <w:rsid w:val="00DC528E"/>
    <w:rsid w:val="00DC5EDA"/>
    <w:rsid w:val="00DD38F7"/>
    <w:rsid w:val="00DE001D"/>
    <w:rsid w:val="00DE2161"/>
    <w:rsid w:val="00E26085"/>
    <w:rsid w:val="00E32B70"/>
    <w:rsid w:val="00E42AE3"/>
    <w:rsid w:val="00E678E8"/>
    <w:rsid w:val="00E91998"/>
    <w:rsid w:val="00E92D05"/>
    <w:rsid w:val="00EC5ED4"/>
    <w:rsid w:val="00EE1FE6"/>
    <w:rsid w:val="00EF5D71"/>
    <w:rsid w:val="00F137B5"/>
    <w:rsid w:val="00F362A7"/>
    <w:rsid w:val="00F4766C"/>
    <w:rsid w:val="00F90484"/>
    <w:rsid w:val="00FA035E"/>
    <w:rsid w:val="00FB03D0"/>
    <w:rsid w:val="00FC40EC"/>
    <w:rsid w:val="00FD09A4"/>
    <w:rsid w:val="00FD5375"/>
    <w:rsid w:val="00FE27D7"/>
    <w:rsid w:val="00FF1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143A9AD"/>
  <w15:docId w15:val="{456C4026-307A-4556-9CCB-32E628B5E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C5ED4"/>
    <w:pPr>
      <w:spacing w:line="240" w:lineRule="exact"/>
    </w:pPr>
    <w:rPr>
      <w:rFonts w:ascii="Times" w:hAnsi="Times"/>
      <w:szCs w:val="24"/>
      <w:lang w:val="en-US" w:eastAsia="en-US"/>
    </w:rPr>
  </w:style>
  <w:style w:type="paragraph" w:styleId="Heading1">
    <w:name w:val="heading 1"/>
    <w:next w:val="Normal"/>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Heading2">
    <w:name w:val="heading 2"/>
    <w:next w:val="Normal"/>
    <w:autoRedefine/>
    <w:qFormat/>
    <w:rsid w:val="00DC5EDA"/>
    <w:pPr>
      <w:numPr>
        <w:numId w:val="13"/>
      </w:numPr>
      <w:spacing w:before="360" w:after="52" w:line="240" w:lineRule="exact"/>
      <w:outlineLvl w:val="1"/>
    </w:pPr>
    <w:rPr>
      <w:b/>
      <w:bCs/>
      <w:sz w:val="18"/>
      <w:szCs w:val="18"/>
      <w:lang w:val="en-US" w:eastAsia="en-US"/>
    </w:rPr>
  </w:style>
  <w:style w:type="paragraph" w:styleId="Heading3">
    <w:name w:val="heading 3"/>
    <w:basedOn w:val="para-first"/>
    <w:link w:val="Heading3Char"/>
    <w:qFormat/>
    <w:rsid w:val="009D0B6E"/>
    <w:pPr>
      <w:spacing w:before="240" w:after="60"/>
      <w:outlineLvl w:val="2"/>
    </w:pPr>
    <w:rPr>
      <w:b/>
    </w:rPr>
  </w:style>
  <w:style w:type="paragraph" w:styleId="Heading4">
    <w:name w:val="heading 4"/>
    <w:basedOn w:val="Normal"/>
    <w:next w:val="Normal"/>
    <w:qFormat/>
    <w:rsid w:val="002D5837"/>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C5ED4"/>
    <w:pPr>
      <w:spacing w:before="240" w:after="60"/>
      <w:outlineLvl w:val="4"/>
    </w:pPr>
    <w:rPr>
      <w:b/>
      <w:bCs/>
      <w:i/>
      <w:iCs/>
      <w:sz w:val="26"/>
      <w:szCs w:val="26"/>
    </w:rPr>
  </w:style>
  <w:style w:type="paragraph" w:styleId="Heading6">
    <w:name w:val="heading 6"/>
    <w:basedOn w:val="Normal"/>
    <w:next w:val="Normal"/>
    <w:qFormat/>
    <w:rsid w:val="00EC5ED4"/>
    <w:pPr>
      <w:spacing w:before="240" w:after="60"/>
      <w:outlineLvl w:val="5"/>
    </w:pPr>
    <w:rPr>
      <w:rFonts w:ascii="Times New Roman" w:hAnsi="Times New Roman"/>
      <w:b/>
      <w:bCs/>
      <w:sz w:val="22"/>
      <w:szCs w:val="22"/>
    </w:rPr>
  </w:style>
  <w:style w:type="paragraph" w:styleId="Heading7">
    <w:name w:val="heading 7"/>
    <w:basedOn w:val="Normal"/>
    <w:next w:val="Normal"/>
    <w:qFormat/>
    <w:rsid w:val="00EC5ED4"/>
    <w:pPr>
      <w:spacing w:before="240" w:after="60"/>
      <w:outlineLvl w:val="6"/>
    </w:pPr>
    <w:rPr>
      <w:rFonts w:ascii="Times New Roman" w:hAnsi="Times New Roman"/>
      <w:sz w:val="24"/>
    </w:rPr>
  </w:style>
  <w:style w:type="paragraph" w:styleId="Heading8">
    <w:name w:val="heading 8"/>
    <w:basedOn w:val="Normal"/>
    <w:next w:val="Normal"/>
    <w:qFormat/>
    <w:rsid w:val="00EC5ED4"/>
    <w:pPr>
      <w:spacing w:before="240" w:after="60"/>
      <w:outlineLvl w:val="7"/>
    </w:pPr>
    <w:rPr>
      <w:rFonts w:ascii="Times New Roman" w:hAnsi="Times New Roman"/>
      <w:i/>
      <w:iCs/>
      <w:sz w:val="24"/>
    </w:rPr>
  </w:style>
  <w:style w:type="paragraph" w:styleId="Heading9">
    <w:name w:val="heading 9"/>
    <w:basedOn w:val="Normal"/>
    <w:next w:val="Normal"/>
    <w:qFormat/>
    <w:rsid w:val="00EC5ED4"/>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C5ED4"/>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rsid w:val="00EC5ED4"/>
  </w:style>
  <w:style w:type="paragraph" w:styleId="Footer">
    <w:name w:val="footer"/>
    <w:basedOn w:val="Normal"/>
    <w:rsid w:val="00EC5ED4"/>
    <w:pPr>
      <w:tabs>
        <w:tab w:val="center" w:pos="4320"/>
        <w:tab w:val="right" w:pos="8640"/>
      </w:tabs>
    </w:pPr>
  </w:style>
  <w:style w:type="paragraph" w:styleId="FootnoteText">
    <w:name w:val="footnote text"/>
    <w:basedOn w:val="Normal"/>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FootnoteReference">
    <w:name w:val="footnote reference"/>
    <w:basedOn w:val="DefaultParagraphFont"/>
    <w:semiHidden/>
    <w:rsid w:val="00EC5ED4"/>
    <w:rPr>
      <w:vertAlign w:val="superscript"/>
    </w:rPr>
  </w:style>
  <w:style w:type="character" w:styleId="PageNumber">
    <w:name w:val="page number"/>
    <w:basedOn w:val="DefaultParagraphFont"/>
    <w:rsid w:val="00EC5ED4"/>
    <w:rPr>
      <w:rFonts w:ascii="Helvetica" w:hAnsi="Helvetica"/>
      <w:b/>
      <w:sz w:val="18"/>
    </w:rPr>
  </w:style>
  <w:style w:type="paragraph" w:customStyle="1" w:styleId="Ahead">
    <w:name w:val="A head"/>
    <w:basedOn w:val="Heading1"/>
    <w:rsid w:val="00EC5ED4"/>
    <w:pPr>
      <w:numPr>
        <w:numId w:val="0"/>
      </w:numPr>
    </w:pPr>
  </w:style>
  <w:style w:type="paragraph" w:styleId="BlockText">
    <w:name w:val="Block Text"/>
    <w:basedOn w:val="Normal"/>
    <w:rsid w:val="00EC5ED4"/>
    <w:pPr>
      <w:spacing w:after="120"/>
      <w:ind w:left="1440" w:right="1440"/>
    </w:pPr>
  </w:style>
  <w:style w:type="character" w:customStyle="1" w:styleId="Chead">
    <w:name w:val="C head"/>
    <w:basedOn w:val="DefaultParagraphFont"/>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
    <w:rsid w:val="00EC5ED4"/>
    <w:pPr>
      <w:tabs>
        <w:tab w:val="center" w:pos="2440"/>
        <w:tab w:val="right" w:pos="4860"/>
      </w:tabs>
    </w:pPr>
  </w:style>
  <w:style w:type="paragraph" w:customStyle="1" w:styleId="CopyrightLine">
    <w:name w:val="CopyrightLine"/>
    <w:basedOn w:val="Footer"/>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HTMLAddress">
    <w:name w:val="HTML Address"/>
    <w:basedOn w:val="Normal"/>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TableGrid">
    <w:name w:val="Table Grid"/>
    <w:basedOn w:val="TableNormal"/>
    <w:rsid w:val="00CC6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A55800"/>
    <w:rPr>
      <w:rFonts w:ascii="Helvetica" w:hAnsi="Helvetica"/>
      <w:b/>
      <w:i/>
      <w:sz w:val="16"/>
      <w:szCs w:val="24"/>
      <w:lang w:val="en-US" w:eastAsia="en-US"/>
    </w:rPr>
  </w:style>
  <w:style w:type="paragraph" w:styleId="BalloonText">
    <w:name w:val="Balloon Text"/>
    <w:basedOn w:val="Normal"/>
    <w:link w:val="BalloonTextChar"/>
    <w:rsid w:val="00A5580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AbstractHead"/>
    <w:link w:val="Abstract-HeadChar"/>
    <w:qFormat/>
    <w:rsid w:val="00A5432A"/>
    <w:pPr>
      <w:tabs>
        <w:tab w:val="left" w:pos="7140"/>
      </w:tabs>
      <w:spacing w:before="300" w:line="200" w:lineRule="exact"/>
    </w:pPr>
    <w:rPr>
      <w:caps w:val="0"/>
      <w:sz w:val="20"/>
    </w:rPr>
  </w:style>
  <w:style w:type="character" w:customStyle="1" w:styleId="AbstractTextChar">
    <w:name w:val="Abstract Text Char"/>
    <w:basedOn w:val="DefaultParagraphFont"/>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DefaultParagraphFont"/>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A5432A"/>
    <w:rPr>
      <w:rFonts w:ascii="Helvetica" w:hAnsi="Helvetica"/>
      <w:b/>
      <w:caps/>
      <w:sz w:val="16"/>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DefaultParagraphFont"/>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itle">
    <w:name w:val="Title"/>
    <w:basedOn w:val="Articletitle"/>
    <w:next w:val="Normal"/>
    <w:link w:val="TitleChar"/>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itleChar">
    <w:name w:val="Title Char"/>
    <w:basedOn w:val="DefaultParagraphFont"/>
    <w:link w:val="Title"/>
    <w:rsid w:val="00435193"/>
    <w:rPr>
      <w:rFonts w:ascii="Helvetica" w:hAnsi="Helvetica"/>
      <w:b/>
      <w:sz w:val="36"/>
      <w:szCs w:val="36"/>
      <w:lang w:val="en-US" w:eastAsia="en-US"/>
    </w:rPr>
  </w:style>
  <w:style w:type="paragraph" w:styleId="Subtitle">
    <w:name w:val="Subtitle"/>
    <w:basedOn w:val="ArticleType"/>
    <w:next w:val="Normal"/>
    <w:link w:val="SubtitleChar"/>
    <w:qFormat/>
    <w:rsid w:val="00435193"/>
    <w:pPr>
      <w:jc w:val="both"/>
    </w:pPr>
    <w:rPr>
      <w:sz w:val="28"/>
      <w:szCs w:val="28"/>
    </w:rPr>
  </w:style>
  <w:style w:type="character" w:customStyle="1" w:styleId="SubtitleChar">
    <w:name w:val="Subtitle Char"/>
    <w:basedOn w:val="DefaultParagraphFont"/>
    <w:link w:val="Subtitle"/>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4E0596"/>
    <w:rPr>
      <w:sz w:val="16"/>
      <w:szCs w:val="16"/>
    </w:rPr>
  </w:style>
  <w:style w:type="character" w:customStyle="1" w:styleId="article-infoChar">
    <w:name w:val="article-info Char"/>
    <w:basedOn w:val="DefaultParagraphFont"/>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DefaultParagraphFont"/>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4E0596"/>
    <w:rPr>
      <w:sz w:val="16"/>
      <w:szCs w:val="16"/>
      <w:lang w:val="en-US" w:eastAsia="en-US"/>
    </w:rPr>
  </w:style>
  <w:style w:type="character" w:customStyle="1" w:styleId="Heading3Char">
    <w:name w:val="Heading 3 Char"/>
    <w:basedOn w:val="para-firstChar"/>
    <w:link w:val="Heading3"/>
    <w:rsid w:val="009D0B6E"/>
    <w:rPr>
      <w:b/>
      <w:sz w:val="16"/>
      <w:szCs w:val="16"/>
      <w:lang w:val="en-US" w:eastAsia="en-US"/>
    </w:rPr>
  </w:style>
  <w:style w:type="character" w:customStyle="1" w:styleId="paraChar0">
    <w:name w:val="para Char"/>
    <w:basedOn w:val="ParaChar"/>
    <w:link w:val="para1"/>
    <w:rsid w:val="004E0596"/>
    <w:rPr>
      <w:sz w:val="16"/>
      <w:szCs w:val="16"/>
      <w:lang w:val="en-US" w:eastAsia="en-US"/>
    </w:rPr>
  </w:style>
  <w:style w:type="paragraph" w:styleId="ListParagraph">
    <w:name w:val="List Paragraph"/>
    <w:basedOn w:val="Normal"/>
    <w:uiPriority w:val="34"/>
    <w:qFormat/>
    <w:rsid w:val="00AA3191"/>
    <w:pPr>
      <w:ind w:left="720"/>
      <w:contextualSpacing/>
    </w:pPr>
  </w:style>
  <w:style w:type="character" w:styleId="PlaceholderText">
    <w:name w:val="Placeholder Text"/>
    <w:basedOn w:val="DefaultParagraphFont"/>
    <w:uiPriority w:val="99"/>
    <w:semiHidden/>
    <w:rsid w:val="00FE27D7"/>
    <w:rPr>
      <w:color w:val="808080"/>
    </w:rPr>
  </w:style>
  <w:style w:type="paragraph" w:customStyle="1" w:styleId="CitaviBibliographyEntry">
    <w:name w:val="Citavi Bibliography Entry"/>
    <w:basedOn w:val="Normal"/>
    <w:link w:val="CitaviBibliographyEntryChar"/>
    <w:rsid w:val="00FE27D7"/>
  </w:style>
  <w:style w:type="character" w:customStyle="1" w:styleId="CitaviBibliographyEntryChar">
    <w:name w:val="Citavi Bibliography Entry Char"/>
    <w:basedOn w:val="DefaultParagraphFont"/>
    <w:link w:val="CitaviBibliographyEntry"/>
    <w:rsid w:val="00FE27D7"/>
    <w:rPr>
      <w:rFonts w:ascii="Times" w:hAnsi="Times"/>
      <w:szCs w:val="24"/>
      <w:lang w:val="en-US" w:eastAsia="en-US"/>
    </w:rPr>
  </w:style>
  <w:style w:type="paragraph" w:customStyle="1" w:styleId="CitaviBibliographyHeading">
    <w:name w:val="Citavi Bibliography Heading"/>
    <w:basedOn w:val="Heading1"/>
    <w:link w:val="CitaviBibliographyHeadingChar"/>
    <w:rsid w:val="00FE27D7"/>
  </w:style>
  <w:style w:type="character" w:customStyle="1" w:styleId="CitaviBibliographyHeadingChar">
    <w:name w:val="Citavi Bibliography Heading Char"/>
    <w:basedOn w:val="DefaultParagraphFont"/>
    <w:link w:val="CitaviBibliographyHeading"/>
    <w:rsid w:val="00FE27D7"/>
    <w:rPr>
      <w:rFonts w:ascii="Helvetica" w:hAnsi="Helvetica"/>
      <w:b/>
      <w:lang w:val="en-US" w:eastAsia="en-US"/>
    </w:rPr>
  </w:style>
  <w:style w:type="paragraph" w:customStyle="1" w:styleId="CitaviBibliographySubheading1">
    <w:name w:val="Citavi Bibliography Subheading 1"/>
    <w:basedOn w:val="Heading2"/>
    <w:link w:val="CitaviBibliographySubheading1Char"/>
    <w:rsid w:val="00FE27D7"/>
    <w:pPr>
      <w:outlineLvl w:val="9"/>
    </w:pPr>
  </w:style>
  <w:style w:type="character" w:customStyle="1" w:styleId="CitaviBibliographySubheading1Char">
    <w:name w:val="Citavi Bibliography Subheading 1 Char"/>
    <w:basedOn w:val="DefaultParagraphFont"/>
    <w:link w:val="CitaviBibliographySubheading1"/>
    <w:rsid w:val="00FE27D7"/>
    <w:rPr>
      <w:b/>
      <w:bCs/>
      <w:sz w:val="18"/>
      <w:szCs w:val="18"/>
      <w:lang w:val="en-US" w:eastAsia="en-US"/>
    </w:rPr>
  </w:style>
  <w:style w:type="paragraph" w:customStyle="1" w:styleId="CitaviBibliographySubheading2">
    <w:name w:val="Citavi Bibliography Subheading 2"/>
    <w:basedOn w:val="Heading3"/>
    <w:link w:val="CitaviBibliographySubheading2Char"/>
    <w:rsid w:val="00FE27D7"/>
    <w:pPr>
      <w:jc w:val="left"/>
      <w:outlineLvl w:val="9"/>
    </w:pPr>
  </w:style>
  <w:style w:type="character" w:customStyle="1" w:styleId="CitaviBibliographySubheading2Char">
    <w:name w:val="Citavi Bibliography Subheading 2 Char"/>
    <w:basedOn w:val="DefaultParagraphFont"/>
    <w:link w:val="CitaviBibliographySubheading2"/>
    <w:rsid w:val="00FE27D7"/>
    <w:rPr>
      <w:b/>
      <w:sz w:val="16"/>
      <w:szCs w:val="16"/>
      <w:lang w:val="en-US" w:eastAsia="en-US"/>
    </w:rPr>
  </w:style>
  <w:style w:type="paragraph" w:customStyle="1" w:styleId="CitaviBibliographySubheading3">
    <w:name w:val="Citavi Bibliography Subheading 3"/>
    <w:basedOn w:val="Heading4"/>
    <w:link w:val="CitaviBibliographySubheading3Char"/>
    <w:rsid w:val="00FE27D7"/>
    <w:pPr>
      <w:outlineLvl w:val="9"/>
    </w:pPr>
  </w:style>
  <w:style w:type="character" w:customStyle="1" w:styleId="CitaviBibliographySubheading3Char">
    <w:name w:val="Citavi Bibliography Subheading 3 Char"/>
    <w:basedOn w:val="DefaultParagraphFont"/>
    <w:link w:val="CitaviBibliographySubheading3"/>
    <w:rsid w:val="00FE27D7"/>
    <w:rPr>
      <w:b/>
      <w:bCs/>
      <w:sz w:val="28"/>
      <w:szCs w:val="28"/>
      <w:lang w:val="en-US" w:eastAsia="en-US"/>
    </w:rPr>
  </w:style>
  <w:style w:type="paragraph" w:customStyle="1" w:styleId="CitaviBibliographySubheading4">
    <w:name w:val="Citavi Bibliography Subheading 4"/>
    <w:basedOn w:val="Heading5"/>
    <w:link w:val="CitaviBibliographySubheading4Char"/>
    <w:rsid w:val="00FE27D7"/>
    <w:pPr>
      <w:outlineLvl w:val="9"/>
    </w:pPr>
  </w:style>
  <w:style w:type="character" w:customStyle="1" w:styleId="CitaviBibliographySubheading4Char">
    <w:name w:val="Citavi Bibliography Subheading 4 Char"/>
    <w:basedOn w:val="DefaultParagraphFont"/>
    <w:link w:val="CitaviBibliographySubheading4"/>
    <w:rsid w:val="00FE27D7"/>
    <w:rPr>
      <w:rFonts w:ascii="Times" w:hAnsi="Times"/>
      <w:b/>
      <w:bCs/>
      <w:i/>
      <w:iCs/>
      <w:sz w:val="26"/>
      <w:szCs w:val="26"/>
      <w:lang w:val="en-US" w:eastAsia="en-US"/>
    </w:rPr>
  </w:style>
  <w:style w:type="paragraph" w:customStyle="1" w:styleId="CitaviBibliographySubheading5">
    <w:name w:val="Citavi Bibliography Subheading 5"/>
    <w:basedOn w:val="Heading6"/>
    <w:link w:val="CitaviBibliographySubheading5Char"/>
    <w:rsid w:val="00FE27D7"/>
    <w:pPr>
      <w:jc w:val="both"/>
      <w:outlineLvl w:val="9"/>
    </w:pPr>
  </w:style>
  <w:style w:type="character" w:customStyle="1" w:styleId="CitaviBibliographySubheading5Char">
    <w:name w:val="Citavi Bibliography Subheading 5 Char"/>
    <w:basedOn w:val="DefaultParagraphFont"/>
    <w:link w:val="CitaviBibliographySubheading5"/>
    <w:rsid w:val="00FE27D7"/>
    <w:rPr>
      <w:b/>
      <w:bCs/>
      <w:sz w:val="22"/>
      <w:szCs w:val="22"/>
      <w:lang w:val="en-US" w:eastAsia="en-US"/>
    </w:rPr>
  </w:style>
  <w:style w:type="paragraph" w:customStyle="1" w:styleId="CitaviBibliographySubheading6">
    <w:name w:val="Citavi Bibliography Subheading 6"/>
    <w:basedOn w:val="Heading7"/>
    <w:link w:val="CitaviBibliographySubheading6Char"/>
    <w:rsid w:val="00FE27D7"/>
    <w:pPr>
      <w:jc w:val="both"/>
      <w:outlineLvl w:val="9"/>
    </w:pPr>
  </w:style>
  <w:style w:type="character" w:customStyle="1" w:styleId="CitaviBibliographySubheading6Char">
    <w:name w:val="Citavi Bibliography Subheading 6 Char"/>
    <w:basedOn w:val="DefaultParagraphFont"/>
    <w:link w:val="CitaviBibliographySubheading6"/>
    <w:rsid w:val="00FE27D7"/>
    <w:rPr>
      <w:sz w:val="24"/>
      <w:szCs w:val="24"/>
      <w:lang w:val="en-US" w:eastAsia="en-US"/>
    </w:rPr>
  </w:style>
  <w:style w:type="paragraph" w:customStyle="1" w:styleId="CitaviBibliographySubheading7">
    <w:name w:val="Citavi Bibliography Subheading 7"/>
    <w:basedOn w:val="Heading8"/>
    <w:link w:val="CitaviBibliographySubheading7Char"/>
    <w:rsid w:val="00FE27D7"/>
    <w:pPr>
      <w:jc w:val="both"/>
      <w:outlineLvl w:val="9"/>
    </w:pPr>
  </w:style>
  <w:style w:type="character" w:customStyle="1" w:styleId="CitaviBibliographySubheading7Char">
    <w:name w:val="Citavi Bibliography Subheading 7 Char"/>
    <w:basedOn w:val="DefaultParagraphFont"/>
    <w:link w:val="CitaviBibliographySubheading7"/>
    <w:rsid w:val="00FE27D7"/>
    <w:rPr>
      <w:i/>
      <w:iCs/>
      <w:sz w:val="24"/>
      <w:szCs w:val="24"/>
      <w:lang w:val="en-US" w:eastAsia="en-US"/>
    </w:rPr>
  </w:style>
  <w:style w:type="paragraph" w:customStyle="1" w:styleId="CitaviBibliographySubheading8">
    <w:name w:val="Citavi Bibliography Subheading 8"/>
    <w:basedOn w:val="Heading9"/>
    <w:link w:val="CitaviBibliographySubheading8Char"/>
    <w:rsid w:val="00FE27D7"/>
    <w:pPr>
      <w:jc w:val="both"/>
      <w:outlineLvl w:val="9"/>
    </w:pPr>
  </w:style>
  <w:style w:type="character" w:customStyle="1" w:styleId="CitaviBibliographySubheading8Char">
    <w:name w:val="Citavi Bibliography Subheading 8 Char"/>
    <w:basedOn w:val="DefaultParagraphFont"/>
    <w:link w:val="CitaviBibliographySubheading8"/>
    <w:rsid w:val="00FE27D7"/>
    <w:rPr>
      <w:rFonts w:ascii="Arial" w:hAnsi="Arial" w:cs="Arial"/>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9195123">
      <w:bodyDiv w:val="1"/>
      <w:marLeft w:val="0"/>
      <w:marRight w:val="0"/>
      <w:marTop w:val="0"/>
      <w:marBottom w:val="0"/>
      <w:divBdr>
        <w:top w:val="none" w:sz="0" w:space="0" w:color="auto"/>
        <w:left w:val="none" w:sz="0" w:space="0" w:color="auto"/>
        <w:bottom w:val="none" w:sz="0" w:space="0" w:color="auto"/>
        <w:right w:val="none" w:sz="0" w:space="0" w:color="auto"/>
      </w:divBdr>
    </w:div>
    <w:div w:id="1536582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1.w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Documents\Uni_masters\Masterpraktikum\Presentation&amp;Manuscript\ManuscriptMasterpractic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1C21E63D-BCBE-4E52-A038-AC1DA3F586FF}"/>
      </w:docPartPr>
      <w:docPartBody>
        <w:p w:rsidR="00000000" w:rsidRDefault="00321E4E">
          <w:r w:rsidRPr="006A635C">
            <w:rPr>
              <w:rStyle w:val="PlaceholderText"/>
            </w:rPr>
            <w:t>Click or tap here to enter text.</w:t>
          </w:r>
        </w:p>
      </w:docPartBody>
    </w:docPart>
    <w:docPart>
      <w:docPartPr>
        <w:name w:val="22B6F16CFE1D469185254922CD31B7C0"/>
        <w:category>
          <w:name w:val="General"/>
          <w:gallery w:val="placeholder"/>
        </w:category>
        <w:types>
          <w:type w:val="bbPlcHdr"/>
        </w:types>
        <w:behaviors>
          <w:behavior w:val="content"/>
        </w:behaviors>
        <w:guid w:val="{85EB2B81-FD68-428E-8D2C-32E06B04FB50}"/>
      </w:docPartPr>
      <w:docPartBody>
        <w:p w:rsidR="00000000" w:rsidRDefault="00321E4E" w:rsidP="00321E4E">
          <w:pPr>
            <w:pStyle w:val="22B6F16CFE1D469185254922CD31B7C0"/>
          </w:pPr>
          <w:r w:rsidRPr="006A635C">
            <w:rPr>
              <w:rStyle w:val="PlaceholderText"/>
            </w:rPr>
            <w:t>Click or tap here to enter text.</w:t>
          </w:r>
        </w:p>
      </w:docPartBody>
    </w:docPart>
    <w:docPart>
      <w:docPartPr>
        <w:name w:val="C3C722CF29094BFA887D0EF8266A71C0"/>
        <w:category>
          <w:name w:val="General"/>
          <w:gallery w:val="placeholder"/>
        </w:category>
        <w:types>
          <w:type w:val="bbPlcHdr"/>
        </w:types>
        <w:behaviors>
          <w:behavior w:val="content"/>
        </w:behaviors>
        <w:guid w:val="{B88818DC-3340-456F-B55B-FC5E13D4D026}"/>
      </w:docPartPr>
      <w:docPartBody>
        <w:p w:rsidR="00000000" w:rsidRDefault="00321E4E" w:rsidP="00321E4E">
          <w:pPr>
            <w:pStyle w:val="C3C722CF29094BFA887D0EF8266A71C0"/>
          </w:pPr>
          <w:r w:rsidRPr="006A635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Light">
    <w:altName w:val="Arial"/>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dvPS2AA1">
    <w:altName w:val="Calibri"/>
    <w:panose1 w:val="00000000000000000000"/>
    <w:charset w:val="00"/>
    <w:family w:val="swiss"/>
    <w:notTrueType/>
    <w:pitch w:val="default"/>
    <w:sig w:usb0="00000003" w:usb1="00000000" w:usb2="00000000" w:usb3="00000000" w:csb0="00000001" w:csb1="00000000"/>
  </w:font>
  <w:font w:name="AdvPS2A83">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E4E"/>
    <w:rsid w:val="00321E4E"/>
    <w:rsid w:val="006B34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21E4E"/>
    <w:rPr>
      <w:color w:val="808080"/>
    </w:rPr>
  </w:style>
  <w:style w:type="paragraph" w:customStyle="1" w:styleId="22B6F16CFE1D469185254922CD31B7C0">
    <w:name w:val="22B6F16CFE1D469185254922CD31B7C0"/>
    <w:rsid w:val="00321E4E"/>
  </w:style>
  <w:style w:type="paragraph" w:customStyle="1" w:styleId="C3C722CF29094BFA887D0EF8266A71C0">
    <w:name w:val="C3C722CF29094BFA887D0EF8266A71C0"/>
    <w:rsid w:val="00321E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0CE9AD-E6C6-4C96-90A1-538E13956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ManuscriptMasterpractical</Template>
  <TotalTime>1893</TotalTime>
  <Pages>4</Pages>
  <Words>19369</Words>
  <Characters>110404</Characters>
  <Application>Microsoft Office Word</Application>
  <DocSecurity>0</DocSecurity>
  <Lines>920</Lines>
  <Paragraphs>259</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129514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subject/>
  <dc:creator>Thomas</dc:creator>
  <cp:keywords/>
  <dc:description/>
  <cp:lastModifiedBy>Thomas</cp:lastModifiedBy>
  <cp:revision>34</cp:revision>
  <cp:lastPrinted>2007-07-04T12:14:00Z</cp:lastPrinted>
  <dcterms:created xsi:type="dcterms:W3CDTF">2019-09-04T14:29:00Z</dcterms:created>
  <dcterms:modified xsi:type="dcterms:W3CDTF">2019-09-11T14:04:00Z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y fmtid="{D5CDD505-2E9C-101B-9397-08002B2CF9AE}" pid="9" name="CitaviDocumentProperty_8">
    <vt:lpwstr>CloudProjectKey=u0n20fy3e2ui503ioz5mxyb7if4uc481p12opv2rx120xy3; ProjectName=Masterpraktikum</vt:lpwstr>
  </property>
  <property fmtid="{D5CDD505-2E9C-101B-9397-08002B2CF9AE}" pid="10" name="CitaviDocumentProperty_7">
    <vt:lpwstr>Masterpraktikum</vt:lpwstr>
  </property>
  <property fmtid="{D5CDD505-2E9C-101B-9397-08002B2CF9AE}" pid="11" name="CitaviDocumentProperty_0">
    <vt:lpwstr>723bb929-49dd-483d-a5a5-693ebf2dc8b1</vt:lpwstr>
  </property>
  <property fmtid="{D5CDD505-2E9C-101B-9397-08002B2CF9AE}" pid="12" name="CitaviDocumentProperty_1">
    <vt:lpwstr>6.3.0.0</vt:lpwstr>
  </property>
</Properties>
</file>